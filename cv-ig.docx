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DBF85" w14:textId="266F0109" w:rsidR="00165BAF" w:rsidRPr="00DA62C9" w:rsidRDefault="003779A1" w:rsidP="00165BAF">
      <w:pPr>
        <w:pStyle w:val="Informacindecontacto"/>
        <w:rPr>
          <w:rFonts w:ascii="Calibri" w:hAnsi="Calibri" w:cs="Calibri"/>
          <w:color w:val="595959" w:themeColor="text1" w:themeTint="A6"/>
          <w:sz w:val="52"/>
          <w:szCs w:val="52"/>
        </w:rPr>
      </w:pPr>
      <w:r w:rsidRPr="00DA62C9">
        <w:rPr>
          <w:rFonts w:ascii="Calibri" w:hAnsi="Calibri" w:cs="Calibri"/>
          <w:color w:val="595959" w:themeColor="text1" w:themeTint="A6"/>
          <w:sz w:val="52"/>
          <w:szCs w:val="52"/>
        </w:rPr>
        <w:t>IVAN ELIAS GASTELU NINALAYA</w:t>
      </w:r>
    </w:p>
    <w:p w14:paraId="10E91667" w14:textId="1C7EFDF1" w:rsidR="00165BAF" w:rsidRPr="00DA62C9" w:rsidRDefault="003779A1" w:rsidP="00165BAF">
      <w:pPr>
        <w:pStyle w:val="Informacindecontacto"/>
        <w:rPr>
          <w:color w:val="595959" w:themeColor="text1" w:themeTint="A6"/>
        </w:rPr>
      </w:pPr>
      <w:r w:rsidRPr="00DA62C9">
        <w:rPr>
          <w:color w:val="595959" w:themeColor="text1" w:themeTint="A6"/>
        </w:rPr>
        <w:t>Urb Miguel Grau P21 Chaclacayo – Lima - Perú</w:t>
      </w:r>
    </w:p>
    <w:p w14:paraId="590D3306" w14:textId="2FFA8E33" w:rsidR="00165BAF" w:rsidRPr="00DA62C9" w:rsidRDefault="003779A1" w:rsidP="00165BAF">
      <w:pPr>
        <w:pStyle w:val="Informacindecontacto"/>
        <w:rPr>
          <w:color w:val="595959" w:themeColor="text1" w:themeTint="A6"/>
        </w:rPr>
      </w:pPr>
      <w:r w:rsidRPr="00DA62C9">
        <w:rPr>
          <w:color w:val="595959" w:themeColor="text1" w:themeTint="A6"/>
        </w:rPr>
        <w:t>+51992621622</w:t>
      </w:r>
    </w:p>
    <w:p w14:paraId="6A6B6390" w14:textId="123E3FDF" w:rsidR="007001D6" w:rsidRPr="00DA62C9" w:rsidRDefault="007B42BB" w:rsidP="00165BAF">
      <w:pPr>
        <w:pStyle w:val="Informacindecontacto"/>
        <w:rPr>
          <w:color w:val="595959" w:themeColor="text1" w:themeTint="A6"/>
        </w:rPr>
      </w:pPr>
      <w:hyperlink r:id="rId8" w:history="1">
        <w:r w:rsidR="003779A1" w:rsidRPr="00DA62C9">
          <w:rPr>
            <w:rStyle w:val="Hipervnculo"/>
            <w:color w:val="595959" w:themeColor="text1" w:themeTint="A6"/>
          </w:rPr>
          <w:t>gastelu.n.ivan@gmail.com</w:t>
        </w:r>
      </w:hyperlink>
    </w:p>
    <w:p w14:paraId="033DC18B" w14:textId="69B4D4D8" w:rsidR="003779A1" w:rsidRPr="00DA62C9" w:rsidRDefault="007B42BB" w:rsidP="00165BAF">
      <w:pPr>
        <w:pStyle w:val="Informacindecontacto"/>
        <w:rPr>
          <w:color w:val="595959" w:themeColor="text1" w:themeTint="A6"/>
        </w:rPr>
      </w:pPr>
      <w:hyperlink r:id="rId9" w:history="1">
        <w:r w:rsidR="00F12400" w:rsidRPr="00DA62C9">
          <w:rPr>
            <w:rStyle w:val="Hipervnculo"/>
            <w:color w:val="595959" w:themeColor="text1" w:themeTint="A6"/>
          </w:rPr>
          <w:t>https://gasteluivan.github.io/me/</w:t>
        </w:r>
      </w:hyperlink>
    </w:p>
    <w:p w14:paraId="34D78B37" w14:textId="24BA58C6" w:rsidR="00165BAF" w:rsidRPr="00DA62C9" w:rsidRDefault="007B42BB" w:rsidP="00165BAF">
      <w:pPr>
        <w:pStyle w:val="Ttulo1"/>
        <w:rPr>
          <w:color w:val="595959" w:themeColor="text1" w:themeTint="A6"/>
        </w:rPr>
      </w:pPr>
      <w:sdt>
        <w:sdtPr>
          <w:rPr>
            <w:color w:val="595959" w:themeColor="text1" w:themeTint="A6"/>
          </w:rPr>
          <w:alias w:val="Resumen:"/>
          <w:tag w:val="Resumen:"/>
          <w:id w:val="-1062706221"/>
          <w:placeholder>
            <w:docPart w:val="89C2EF83E79C4DE19C64D9073C18D9AF"/>
          </w:placeholder>
          <w:temporary/>
          <w:showingPlcHdr/>
          <w15:appearance w15:val="hidden"/>
        </w:sdtPr>
        <w:sdtEndPr/>
        <w:sdtContent>
          <w:r w:rsidR="00165BAF" w:rsidRPr="00DA62C9">
            <w:rPr>
              <w:color w:val="0070C0"/>
              <w:lang w:bidi="es-ES"/>
            </w:rPr>
            <w:t>Resumen</w:t>
          </w:r>
        </w:sdtContent>
      </w:sdt>
    </w:p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432" w:type="dxa"/>
          <w:right w:w="115" w:type="dxa"/>
        </w:tblCellMar>
        <w:tblLook w:val="0620" w:firstRow="1" w:lastRow="0" w:firstColumn="0" w:lastColumn="0" w:noHBand="1" w:noVBand="1"/>
        <w:tblDescription w:val="Diseño de tabla para escribir resumen"/>
      </w:tblPr>
      <w:tblGrid>
        <w:gridCol w:w="8306"/>
      </w:tblGrid>
      <w:tr w:rsidR="00DA62C9" w:rsidRPr="00DA62C9" w14:paraId="6773E3F3" w14:textId="77777777" w:rsidTr="005C0355">
        <w:tc>
          <w:tcPr>
            <w:tcW w:w="8640" w:type="dxa"/>
          </w:tcPr>
          <w:p w14:paraId="5329CD13" w14:textId="09543515" w:rsidR="00033380" w:rsidRPr="00DA62C9" w:rsidRDefault="002936AD" w:rsidP="00033380">
            <w:pPr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Hola soy Ivan Gastelu, Desarrollador</w:t>
            </w:r>
            <w:r w:rsidR="0094780C">
              <w:rPr>
                <w:color w:val="595959" w:themeColor="text1" w:themeTint="A6"/>
              </w:rPr>
              <w:t xml:space="preserve"> </w:t>
            </w:r>
            <w:r w:rsidR="004476CD">
              <w:rPr>
                <w:color w:val="595959" w:themeColor="text1" w:themeTint="A6"/>
              </w:rPr>
              <w:t>diseñador</w:t>
            </w:r>
            <w:r w:rsidR="0094780C">
              <w:rPr>
                <w:color w:val="595959" w:themeColor="text1" w:themeTint="A6"/>
              </w:rPr>
              <w:t xml:space="preserve"> web y aplicaciones en Lima Perú, cuento con m</w:t>
            </w:r>
            <w:r w:rsidR="0094780C" w:rsidRPr="00DA62C9">
              <w:rPr>
                <w:color w:val="595959" w:themeColor="text1" w:themeTint="A6"/>
              </w:rPr>
              <w:t>ás</w:t>
            </w:r>
            <w:r w:rsidR="0024173A" w:rsidRPr="00DA62C9">
              <w:rPr>
                <w:color w:val="595959" w:themeColor="text1" w:themeTint="A6"/>
              </w:rPr>
              <w:t xml:space="preserve"> de 9 años</w:t>
            </w:r>
            <w:r w:rsidR="00CE600C" w:rsidRPr="00DA62C9">
              <w:rPr>
                <w:color w:val="595959" w:themeColor="text1" w:themeTint="A6"/>
              </w:rPr>
              <w:t xml:space="preserve"> de experiencia</w:t>
            </w:r>
            <w:r w:rsidR="0024173A" w:rsidRPr="00DA62C9">
              <w:rPr>
                <w:color w:val="595959" w:themeColor="text1" w:themeTint="A6"/>
              </w:rPr>
              <w:t xml:space="preserve"> </w:t>
            </w:r>
            <w:r w:rsidR="00CE600C" w:rsidRPr="00DA62C9">
              <w:rPr>
                <w:color w:val="595959" w:themeColor="text1" w:themeTint="A6"/>
              </w:rPr>
              <w:t>en trabajos multidisciplinario</w:t>
            </w:r>
            <w:r w:rsidR="004476CD">
              <w:rPr>
                <w:color w:val="595959" w:themeColor="text1" w:themeTint="A6"/>
              </w:rPr>
              <w:t>s</w:t>
            </w:r>
            <w:r w:rsidR="00CE600C" w:rsidRPr="00DA62C9">
              <w:rPr>
                <w:color w:val="595959" w:themeColor="text1" w:themeTint="A6"/>
              </w:rPr>
              <w:t xml:space="preserve"> diseño, animación</w:t>
            </w:r>
            <w:r w:rsidR="003677C3">
              <w:rPr>
                <w:color w:val="595959" w:themeColor="text1" w:themeTint="A6"/>
              </w:rPr>
              <w:t xml:space="preserve"> y</w:t>
            </w:r>
            <w:r w:rsidR="0024173A" w:rsidRPr="00DA62C9">
              <w:rPr>
                <w:color w:val="595959" w:themeColor="text1" w:themeTint="A6"/>
              </w:rPr>
              <w:t xml:space="preserve"> programación </w:t>
            </w:r>
            <w:r w:rsidR="004263A0" w:rsidRPr="00DA62C9">
              <w:rPr>
                <w:color w:val="595959" w:themeColor="text1" w:themeTint="A6"/>
              </w:rPr>
              <w:t xml:space="preserve">liderando </w:t>
            </w:r>
            <w:r w:rsidR="0024173A" w:rsidRPr="00DA62C9">
              <w:rPr>
                <w:color w:val="595959" w:themeColor="text1" w:themeTint="A6"/>
              </w:rPr>
              <w:t>equipo</w:t>
            </w:r>
            <w:r w:rsidR="00CE600C" w:rsidRPr="00DA62C9">
              <w:rPr>
                <w:color w:val="595959" w:themeColor="text1" w:themeTint="A6"/>
              </w:rPr>
              <w:t xml:space="preserve">s de desarrolladores </w:t>
            </w:r>
            <w:r w:rsidR="004263A0" w:rsidRPr="00DA62C9">
              <w:rPr>
                <w:color w:val="595959" w:themeColor="text1" w:themeTint="A6"/>
              </w:rPr>
              <w:t>multiculturales.</w:t>
            </w:r>
          </w:p>
          <w:p w14:paraId="4C049924" w14:textId="67811D90" w:rsidR="00797E8D" w:rsidRPr="00DA62C9" w:rsidRDefault="00B07761" w:rsidP="003677C3">
            <w:pPr>
              <w:rPr>
                <w:color w:val="595959" w:themeColor="text1" w:themeTint="A6"/>
                <w:lang w:val="es-PE"/>
              </w:rPr>
            </w:pPr>
            <w:r w:rsidRPr="00B07761">
              <w:rPr>
                <w:color w:val="595959" w:themeColor="text1" w:themeTint="A6"/>
                <w:lang w:val="es-PE"/>
              </w:rPr>
              <w:t>Proactivo, responsable, optimista, creativo, puntual, con absoluta disposición, respetuoso con las normas de seguridad.</w:t>
            </w:r>
            <w:r>
              <w:rPr>
                <w:color w:val="595959" w:themeColor="text1" w:themeTint="A6"/>
                <w:lang w:val="es-PE"/>
              </w:rPr>
              <w:t xml:space="preserve"> </w:t>
            </w:r>
            <w:r w:rsidR="006C6E37" w:rsidRPr="00DA62C9">
              <w:rPr>
                <w:color w:val="595959" w:themeColor="text1" w:themeTint="A6"/>
                <w:lang w:val="es-PE"/>
              </w:rPr>
              <w:t xml:space="preserve">Algo </w:t>
            </w:r>
            <w:r w:rsidR="00150CEF" w:rsidRPr="00DA62C9">
              <w:rPr>
                <w:color w:val="595959" w:themeColor="text1" w:themeTint="A6"/>
                <w:lang w:val="es-PE"/>
              </w:rPr>
              <w:t>que,</w:t>
            </w:r>
            <w:r w:rsidR="006C6E37" w:rsidRPr="00DA62C9">
              <w:rPr>
                <w:color w:val="595959" w:themeColor="text1" w:themeTint="A6"/>
                <w:lang w:val="es-PE"/>
              </w:rPr>
              <w:t xml:space="preserve"> si puedo asegurar</w:t>
            </w:r>
            <w:r w:rsidR="00150CEF">
              <w:rPr>
                <w:color w:val="595959" w:themeColor="text1" w:themeTint="A6"/>
                <w:lang w:val="es-PE"/>
              </w:rPr>
              <w:t xml:space="preserve"> es </w:t>
            </w:r>
            <w:r w:rsidR="00206468">
              <w:rPr>
                <w:color w:val="595959" w:themeColor="text1" w:themeTint="A6"/>
                <w:lang w:val="es-PE"/>
              </w:rPr>
              <w:t>que,</w:t>
            </w:r>
            <w:r w:rsidR="003677C3">
              <w:rPr>
                <w:color w:val="595959" w:themeColor="text1" w:themeTint="A6"/>
                <w:lang w:val="es-PE"/>
              </w:rPr>
              <w:t xml:space="preserve"> si hay algo que no lo sé al momento, no descansare hasta tener la solución.</w:t>
            </w:r>
          </w:p>
        </w:tc>
      </w:tr>
    </w:tbl>
    <w:p w14:paraId="63FCD45E" w14:textId="6C07DD59" w:rsidR="00033380" w:rsidRPr="00DA62C9" w:rsidRDefault="007B42BB" w:rsidP="00033380">
      <w:pPr>
        <w:pStyle w:val="Ttulo1"/>
        <w:rPr>
          <w:color w:val="595959" w:themeColor="text1" w:themeTint="A6"/>
        </w:rPr>
      </w:pPr>
      <w:sdt>
        <w:sdtPr>
          <w:rPr>
            <w:color w:val="595959" w:themeColor="text1" w:themeTint="A6"/>
          </w:rPr>
          <w:alias w:val="Conocimientos de informática:"/>
          <w:tag w:val="Conocimientos de informática:"/>
          <w:id w:val="1126435726"/>
          <w:placeholder>
            <w:docPart w:val="A2FC3351E16A490591ECCD6E738687B5"/>
          </w:placeholder>
          <w:temporary/>
          <w:showingPlcHdr/>
          <w15:appearance w15:val="hidden"/>
        </w:sdtPr>
        <w:sdtEndPr/>
        <w:sdtContent>
          <w:r w:rsidR="00033380" w:rsidRPr="00DA62C9">
            <w:rPr>
              <w:color w:val="0070C0"/>
              <w:lang w:bidi="es-ES"/>
            </w:rPr>
            <w:t>Conocimientos de informática</w:t>
          </w:r>
        </w:sdtContent>
      </w:sdt>
    </w:p>
    <w:p w14:paraId="6D736748" w14:textId="0A85AF97" w:rsidR="00033380" w:rsidRPr="00DA62C9" w:rsidRDefault="007B42BB" w:rsidP="00033380">
      <w:pPr>
        <w:pStyle w:val="Ttulo2"/>
        <w:rPr>
          <w:color w:val="595959" w:themeColor="text1" w:themeTint="A6"/>
        </w:rPr>
      </w:pPr>
      <w:sdt>
        <w:sdtPr>
          <w:rPr>
            <w:color w:val="595959" w:themeColor="text1" w:themeTint="A6"/>
          </w:rPr>
          <w:alias w:val="Software:"/>
          <w:tag w:val="Software:"/>
          <w:id w:val="-169031688"/>
          <w:placeholder>
            <w:docPart w:val="FE00392A0BD4417A9250416740B76270"/>
          </w:placeholder>
          <w:temporary/>
          <w:showingPlcHdr/>
          <w15:appearance w15:val="hidden"/>
        </w:sdtPr>
        <w:sdtEndPr/>
        <w:sdtContent>
          <w:r w:rsidR="00033380" w:rsidRPr="00DA62C9">
            <w:rPr>
              <w:color w:val="595959" w:themeColor="text1" w:themeTint="A6"/>
              <w:lang w:bidi="es-ES"/>
            </w:rPr>
            <w:t>Software</w:t>
          </w:r>
        </w:sdtContent>
      </w:sdt>
    </w:p>
    <w:p w14:paraId="7F4E1F07" w14:textId="1107D545" w:rsidR="00033380" w:rsidRPr="00DA62C9" w:rsidRDefault="003779A1" w:rsidP="00033380">
      <w:pPr>
        <w:pStyle w:val="Prrafodelista"/>
        <w:rPr>
          <w:color w:val="595959" w:themeColor="text1" w:themeTint="A6"/>
        </w:rPr>
      </w:pPr>
      <w:r w:rsidRPr="00DA62C9">
        <w:rPr>
          <w:color w:val="595959" w:themeColor="text1" w:themeTint="A6"/>
        </w:rPr>
        <w:t xml:space="preserve">Base de datos: MySQL, </w:t>
      </w:r>
      <w:r w:rsidR="00797E8D" w:rsidRPr="00DA62C9">
        <w:rPr>
          <w:color w:val="595959" w:themeColor="text1" w:themeTint="A6"/>
        </w:rPr>
        <w:t>María</w:t>
      </w:r>
      <w:r w:rsidRPr="00DA62C9">
        <w:rPr>
          <w:color w:val="595959" w:themeColor="text1" w:themeTint="A6"/>
        </w:rPr>
        <w:t xml:space="preserve"> DB, Firebase, MongoDB</w:t>
      </w:r>
    </w:p>
    <w:p w14:paraId="730942B4" w14:textId="34A1276D" w:rsidR="00033380" w:rsidRPr="00DA62C9" w:rsidRDefault="003779A1" w:rsidP="00033380">
      <w:pPr>
        <w:pStyle w:val="Prrafodelista"/>
        <w:rPr>
          <w:color w:val="595959" w:themeColor="text1" w:themeTint="A6"/>
          <w:lang w:val="en-US"/>
        </w:rPr>
      </w:pPr>
      <w:r w:rsidRPr="00DA62C9">
        <w:rPr>
          <w:color w:val="595959" w:themeColor="text1" w:themeTint="A6"/>
        </w:rPr>
        <w:t xml:space="preserve">Plataformas: </w:t>
      </w:r>
      <w:r w:rsidR="00A92B59" w:rsidRPr="00DA62C9">
        <w:rPr>
          <w:color w:val="595959" w:themeColor="text1" w:themeTint="A6"/>
        </w:rPr>
        <w:t>Windows, Mac, Linux</w:t>
      </w:r>
    </w:p>
    <w:p w14:paraId="25724430" w14:textId="4D18E02F" w:rsidR="00A92B59" w:rsidRPr="00DA62C9" w:rsidRDefault="00A92B59" w:rsidP="00033380">
      <w:pPr>
        <w:pStyle w:val="Prrafodelista"/>
        <w:rPr>
          <w:color w:val="595959" w:themeColor="text1" w:themeTint="A6"/>
          <w:lang w:val="es-PE"/>
        </w:rPr>
      </w:pPr>
      <w:r w:rsidRPr="00DA62C9">
        <w:rPr>
          <w:color w:val="595959" w:themeColor="text1" w:themeTint="A6"/>
        </w:rPr>
        <w:t>Lenguajes de programación: C#, Java</w:t>
      </w:r>
      <w:r w:rsidR="00B07761">
        <w:rPr>
          <w:color w:val="595959" w:themeColor="text1" w:themeTint="A6"/>
        </w:rPr>
        <w:t>S</w:t>
      </w:r>
      <w:r w:rsidRPr="00DA62C9">
        <w:rPr>
          <w:color w:val="595959" w:themeColor="text1" w:themeTint="A6"/>
        </w:rPr>
        <w:t xml:space="preserve">cript, PHP, Dart </w:t>
      </w:r>
    </w:p>
    <w:p w14:paraId="2F65C49A" w14:textId="3B94A0A4" w:rsidR="0024173A" w:rsidRPr="00DA62C9" w:rsidRDefault="0024173A" w:rsidP="00033380">
      <w:pPr>
        <w:pStyle w:val="Prrafodelista"/>
        <w:rPr>
          <w:color w:val="595959" w:themeColor="text1" w:themeTint="A6"/>
          <w:lang w:val="en-US"/>
        </w:rPr>
      </w:pPr>
      <w:r w:rsidRPr="00DA62C9">
        <w:rPr>
          <w:color w:val="595959" w:themeColor="text1" w:themeTint="A6"/>
          <w:lang w:val="en-US"/>
        </w:rPr>
        <w:t xml:space="preserve">Frameworks: </w:t>
      </w:r>
      <w:r w:rsidR="004263A0" w:rsidRPr="00DA62C9">
        <w:rPr>
          <w:color w:val="595959" w:themeColor="text1" w:themeTint="A6"/>
          <w:lang w:val="en-US"/>
        </w:rPr>
        <w:t>WordPress</w:t>
      </w:r>
      <w:r w:rsidR="00CE600C" w:rsidRPr="00DA62C9">
        <w:rPr>
          <w:color w:val="595959" w:themeColor="text1" w:themeTint="A6"/>
          <w:lang w:val="en-US"/>
        </w:rPr>
        <w:t>,</w:t>
      </w:r>
      <w:r w:rsidR="004263A0" w:rsidRPr="00DA62C9">
        <w:rPr>
          <w:color w:val="595959" w:themeColor="text1" w:themeTint="A6"/>
          <w:lang w:val="en-US"/>
        </w:rPr>
        <w:t xml:space="preserve"> Joomla,</w:t>
      </w:r>
      <w:r w:rsidR="00CE600C" w:rsidRPr="00DA62C9">
        <w:rPr>
          <w:color w:val="595959" w:themeColor="text1" w:themeTint="A6"/>
          <w:lang w:val="en-US"/>
        </w:rPr>
        <w:t xml:space="preserve"> React, Flutter, Phaser</w:t>
      </w:r>
      <w:r w:rsidR="00E8536C" w:rsidRPr="00DA62C9">
        <w:rPr>
          <w:color w:val="595959" w:themeColor="text1" w:themeTint="A6"/>
          <w:lang w:val="en-US"/>
        </w:rPr>
        <w:t xml:space="preserve"> </w:t>
      </w:r>
      <w:r w:rsidR="00CE600C" w:rsidRPr="00DA62C9">
        <w:rPr>
          <w:color w:val="595959" w:themeColor="text1" w:themeTint="A6"/>
          <w:lang w:val="en-US"/>
        </w:rPr>
        <w:t xml:space="preserve">3, </w:t>
      </w:r>
      <w:r w:rsidR="004263A0" w:rsidRPr="00DA62C9">
        <w:rPr>
          <w:color w:val="595959" w:themeColor="text1" w:themeTint="A6"/>
          <w:lang w:val="en-US"/>
        </w:rPr>
        <w:t>Vue</w:t>
      </w:r>
      <w:r w:rsidR="003677C3">
        <w:rPr>
          <w:color w:val="595959" w:themeColor="text1" w:themeTint="A6"/>
          <w:lang w:val="en-US"/>
        </w:rPr>
        <w:t xml:space="preserve"> </w:t>
      </w:r>
      <w:r w:rsidR="004263A0" w:rsidRPr="00DA62C9">
        <w:rPr>
          <w:color w:val="595959" w:themeColor="text1" w:themeTint="A6"/>
          <w:lang w:val="en-US"/>
        </w:rPr>
        <w:t xml:space="preserve">JS, </w:t>
      </w:r>
      <w:r w:rsidR="00797E8D" w:rsidRPr="00DA62C9">
        <w:rPr>
          <w:color w:val="595959" w:themeColor="text1" w:themeTint="A6"/>
          <w:lang w:val="en-US"/>
        </w:rPr>
        <w:t>Reveal JS</w:t>
      </w:r>
      <w:r w:rsidR="003677C3">
        <w:rPr>
          <w:color w:val="595959" w:themeColor="text1" w:themeTint="A6"/>
          <w:lang w:val="en-US"/>
        </w:rPr>
        <w:t xml:space="preserve">, </w:t>
      </w:r>
      <w:r w:rsidR="00E8536C" w:rsidRPr="00DA62C9">
        <w:rPr>
          <w:color w:val="595959" w:themeColor="text1" w:themeTint="A6"/>
          <w:lang w:val="en-US"/>
        </w:rPr>
        <w:t>CodeIgniter, Laravel</w:t>
      </w:r>
    </w:p>
    <w:p w14:paraId="0C4F6062" w14:textId="1D518EAE" w:rsidR="00DE7A64" w:rsidRDefault="00DE7A64" w:rsidP="00033380">
      <w:pPr>
        <w:pStyle w:val="Prrafodelista"/>
        <w:rPr>
          <w:color w:val="595959" w:themeColor="text1" w:themeTint="A6"/>
          <w:lang w:val="en-US"/>
        </w:rPr>
      </w:pPr>
      <w:r w:rsidRPr="00DA62C9">
        <w:rPr>
          <w:color w:val="595959" w:themeColor="text1" w:themeTint="A6"/>
          <w:lang w:val="en-US"/>
        </w:rPr>
        <w:t>Otros:</w:t>
      </w:r>
      <w:r w:rsidR="00797E8D" w:rsidRPr="00DA62C9">
        <w:rPr>
          <w:color w:val="595959" w:themeColor="text1" w:themeTint="A6"/>
          <w:lang w:val="en-US"/>
        </w:rPr>
        <w:t xml:space="preserve"> Webpack,</w:t>
      </w:r>
      <w:r w:rsidRPr="00DA62C9">
        <w:rPr>
          <w:color w:val="595959" w:themeColor="text1" w:themeTint="A6"/>
          <w:lang w:val="en-US"/>
        </w:rPr>
        <w:t xml:space="preserve"> HTML5, CSS</w:t>
      </w:r>
      <w:r w:rsidR="004476CD">
        <w:rPr>
          <w:color w:val="595959" w:themeColor="text1" w:themeTint="A6"/>
          <w:lang w:val="en-US"/>
        </w:rPr>
        <w:t>, SASS</w:t>
      </w:r>
      <w:r w:rsidR="008C0829" w:rsidRPr="00DA62C9">
        <w:rPr>
          <w:color w:val="595959" w:themeColor="text1" w:themeTint="A6"/>
          <w:lang w:val="en-US"/>
        </w:rPr>
        <w:t>, PUG,</w:t>
      </w:r>
      <w:r w:rsidRPr="00DA62C9">
        <w:rPr>
          <w:color w:val="595959" w:themeColor="text1" w:themeTint="A6"/>
          <w:lang w:val="en-US"/>
        </w:rPr>
        <w:t xml:space="preserve"> C4D, 3D Max,</w:t>
      </w:r>
      <w:r w:rsidR="00F12400" w:rsidRPr="00DA62C9">
        <w:rPr>
          <w:color w:val="595959" w:themeColor="text1" w:themeTint="A6"/>
          <w:lang w:val="en-US"/>
        </w:rPr>
        <w:t xml:space="preserve"> Unity 3D, </w:t>
      </w:r>
      <w:r w:rsidRPr="00DA62C9">
        <w:rPr>
          <w:color w:val="595959" w:themeColor="text1" w:themeTint="A6"/>
          <w:lang w:val="en-US"/>
        </w:rPr>
        <w:t>Adobe</w:t>
      </w:r>
      <w:r w:rsidR="00DB73E1">
        <w:rPr>
          <w:color w:val="595959" w:themeColor="text1" w:themeTint="A6"/>
          <w:lang w:val="en-US"/>
        </w:rPr>
        <w:t xml:space="preserve"> </w:t>
      </w:r>
      <w:r w:rsidRPr="00DA62C9">
        <w:rPr>
          <w:color w:val="595959" w:themeColor="text1" w:themeTint="A6"/>
          <w:lang w:val="en-US"/>
        </w:rPr>
        <w:t>XD,</w:t>
      </w:r>
      <w:r w:rsidR="00797E8D" w:rsidRPr="00DA62C9">
        <w:rPr>
          <w:color w:val="595959" w:themeColor="text1" w:themeTint="A6"/>
          <w:lang w:val="en-US"/>
        </w:rPr>
        <w:t xml:space="preserve"> Animate CC,</w:t>
      </w:r>
      <w:r w:rsidR="00DB73E1">
        <w:rPr>
          <w:color w:val="595959" w:themeColor="text1" w:themeTint="A6"/>
          <w:lang w:val="en-US"/>
        </w:rPr>
        <w:t xml:space="preserve"> Dragon</w:t>
      </w:r>
      <w:r w:rsidR="006411A7">
        <w:rPr>
          <w:color w:val="595959" w:themeColor="text1" w:themeTint="A6"/>
          <w:lang w:val="en-US"/>
        </w:rPr>
        <w:t xml:space="preserve"> </w:t>
      </w:r>
      <w:r w:rsidR="00DB73E1">
        <w:rPr>
          <w:color w:val="595959" w:themeColor="text1" w:themeTint="A6"/>
          <w:lang w:val="en-US"/>
        </w:rPr>
        <w:t>Bones</w:t>
      </w:r>
      <w:r w:rsidR="006B1315">
        <w:rPr>
          <w:color w:val="595959" w:themeColor="text1" w:themeTint="A6"/>
          <w:lang w:val="en-US"/>
        </w:rPr>
        <w:t>, Rive</w:t>
      </w:r>
      <w:r w:rsidR="00DB73E1">
        <w:rPr>
          <w:color w:val="595959" w:themeColor="text1" w:themeTint="A6"/>
          <w:lang w:val="en-US"/>
        </w:rPr>
        <w:t>,</w:t>
      </w:r>
      <w:r w:rsidR="006B1315">
        <w:rPr>
          <w:color w:val="595959" w:themeColor="text1" w:themeTint="A6"/>
          <w:lang w:val="en-US"/>
        </w:rPr>
        <w:t xml:space="preserve"> SVGator,</w:t>
      </w:r>
      <w:r w:rsidR="00DB73E1">
        <w:rPr>
          <w:color w:val="595959" w:themeColor="text1" w:themeTint="A6"/>
          <w:lang w:val="en-US"/>
        </w:rPr>
        <w:t xml:space="preserve"> </w:t>
      </w:r>
      <w:r w:rsidR="006411A7">
        <w:rPr>
          <w:color w:val="595959" w:themeColor="text1" w:themeTint="A6"/>
          <w:lang w:val="en-US"/>
        </w:rPr>
        <w:t>WebGl, Tree JS,</w:t>
      </w:r>
      <w:r w:rsidRPr="00DA62C9">
        <w:rPr>
          <w:color w:val="595959" w:themeColor="text1" w:themeTint="A6"/>
          <w:lang w:val="en-US"/>
        </w:rPr>
        <w:t xml:space="preserve"> Illustrator, Photoshop, InDesign, Premier-Pro, After</w:t>
      </w:r>
      <w:r w:rsidR="00E8536C" w:rsidRPr="00DA62C9">
        <w:rPr>
          <w:color w:val="595959" w:themeColor="text1" w:themeTint="A6"/>
          <w:lang w:val="en-US"/>
        </w:rPr>
        <w:t xml:space="preserve"> </w:t>
      </w:r>
      <w:r w:rsidRPr="00DA62C9">
        <w:rPr>
          <w:color w:val="595959" w:themeColor="text1" w:themeTint="A6"/>
          <w:lang w:val="en-US"/>
        </w:rPr>
        <w:t>Effects</w:t>
      </w:r>
      <w:r w:rsidR="00797E8D" w:rsidRPr="00DA62C9">
        <w:rPr>
          <w:color w:val="595959" w:themeColor="text1" w:themeTint="A6"/>
          <w:lang w:val="en-US"/>
        </w:rPr>
        <w:t xml:space="preserve">, </w:t>
      </w:r>
      <w:r w:rsidR="00E8536C" w:rsidRPr="00DA62C9">
        <w:rPr>
          <w:color w:val="595959" w:themeColor="text1" w:themeTint="A6"/>
          <w:lang w:val="en-US"/>
        </w:rPr>
        <w:t>MS Office</w:t>
      </w:r>
      <w:r w:rsidR="008C0829" w:rsidRPr="00DA62C9">
        <w:rPr>
          <w:color w:val="595959" w:themeColor="text1" w:themeTint="A6"/>
          <w:lang w:val="en-US"/>
        </w:rPr>
        <w:t xml:space="preserve">, </w:t>
      </w:r>
      <w:r w:rsidR="004476CD">
        <w:rPr>
          <w:color w:val="595959" w:themeColor="text1" w:themeTint="A6"/>
          <w:lang w:val="en-US"/>
        </w:rPr>
        <w:t>reparación</w:t>
      </w:r>
      <w:r w:rsidR="008C0829" w:rsidRPr="00DA62C9">
        <w:rPr>
          <w:color w:val="595959" w:themeColor="text1" w:themeTint="A6"/>
          <w:lang w:val="en-US"/>
        </w:rPr>
        <w:t xml:space="preserve"> y mantenimiento de computadoras</w:t>
      </w:r>
      <w:r w:rsidR="006B1315">
        <w:rPr>
          <w:color w:val="595959" w:themeColor="text1" w:themeTint="A6"/>
          <w:lang w:val="en-US"/>
        </w:rPr>
        <w:t>.</w:t>
      </w:r>
    </w:p>
    <w:p w14:paraId="5AC68662" w14:textId="77777777" w:rsidR="004476CD" w:rsidRPr="00DA62C9" w:rsidRDefault="007B42BB" w:rsidP="004476CD">
      <w:pPr>
        <w:pStyle w:val="Ttulo2"/>
        <w:rPr>
          <w:color w:val="595959" w:themeColor="text1" w:themeTint="A6"/>
        </w:rPr>
      </w:pPr>
      <w:sdt>
        <w:sdtPr>
          <w:rPr>
            <w:color w:val="595959" w:themeColor="text1" w:themeTint="A6"/>
          </w:rPr>
          <w:alias w:val="Idiomas:"/>
          <w:tag w:val="Idiomas:"/>
          <w:id w:val="1517655715"/>
          <w:placeholder>
            <w:docPart w:val="7D477D6A154746939DD1F956BFC07EE0"/>
          </w:placeholder>
          <w:temporary/>
          <w:showingPlcHdr/>
          <w15:appearance w15:val="hidden"/>
        </w:sdtPr>
        <w:sdtEndPr/>
        <w:sdtContent>
          <w:r w:rsidR="004476CD" w:rsidRPr="00DA62C9">
            <w:rPr>
              <w:color w:val="595959" w:themeColor="text1" w:themeTint="A6"/>
              <w:lang w:bidi="es-ES"/>
            </w:rPr>
            <w:t>Idiomas</w:t>
          </w:r>
        </w:sdtContent>
      </w:sdt>
    </w:p>
    <w:p w14:paraId="0D1E38DE" w14:textId="77777777" w:rsidR="004476CD" w:rsidRPr="00DA62C9" w:rsidRDefault="004476CD" w:rsidP="004476CD">
      <w:pPr>
        <w:pStyle w:val="Prrafodelista"/>
        <w:rPr>
          <w:color w:val="595959" w:themeColor="text1" w:themeTint="A6"/>
          <w:lang w:val="es-PE"/>
        </w:rPr>
      </w:pPr>
      <w:r w:rsidRPr="00CE600C">
        <w:rPr>
          <w:color w:val="595959" w:themeColor="text1" w:themeTint="A6"/>
          <w:lang w:val="en-US"/>
        </w:rPr>
        <w:t>English (Intermediate B+)</w:t>
      </w:r>
    </w:p>
    <w:p w14:paraId="5B785944" w14:textId="5C81744A" w:rsidR="004476CD" w:rsidRPr="00DA62C9" w:rsidRDefault="004476CD" w:rsidP="004476CD">
      <w:pPr>
        <w:pStyle w:val="Prrafodelista"/>
        <w:rPr>
          <w:color w:val="595959" w:themeColor="text1" w:themeTint="A6"/>
        </w:rPr>
      </w:pPr>
      <w:r w:rsidRPr="00DA62C9">
        <w:rPr>
          <w:color w:val="595959" w:themeColor="text1" w:themeTint="A6"/>
          <w:lang w:val="en-US"/>
        </w:rPr>
        <w:t>Spanish (</w:t>
      </w:r>
      <w:r>
        <w:rPr>
          <w:color w:val="595959" w:themeColor="text1" w:themeTint="A6"/>
          <w:lang w:val="en-US"/>
        </w:rPr>
        <w:t>Langua nativa</w:t>
      </w:r>
      <w:r w:rsidRPr="00DA62C9">
        <w:rPr>
          <w:color w:val="595959" w:themeColor="text1" w:themeTint="A6"/>
          <w:lang w:val="en-US"/>
        </w:rPr>
        <w:t>)</w:t>
      </w:r>
    </w:p>
    <w:p w14:paraId="12C99785" w14:textId="77777777" w:rsidR="004476CD" w:rsidRPr="00DA62C9" w:rsidRDefault="004476CD" w:rsidP="004476CD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  <w:lang w:val="en-US"/>
        </w:rPr>
      </w:pPr>
    </w:p>
    <w:p w14:paraId="4550FAA3" w14:textId="7C13BBC2" w:rsidR="00033380" w:rsidRPr="00DA62C9" w:rsidRDefault="007B42BB" w:rsidP="00033380">
      <w:pPr>
        <w:pStyle w:val="Ttulo1"/>
        <w:rPr>
          <w:color w:val="595959" w:themeColor="text1" w:themeTint="A6"/>
        </w:rPr>
      </w:pPr>
      <w:sdt>
        <w:sdtPr>
          <w:rPr>
            <w:color w:val="595959" w:themeColor="text1" w:themeTint="A6"/>
          </w:rPr>
          <w:alias w:val="Experiencia:"/>
          <w:tag w:val="Experiencia:"/>
          <w:id w:val="1922599604"/>
          <w:placeholder>
            <w:docPart w:val="44D4B3CC47D746ED86F4F987020BEA20"/>
          </w:placeholder>
          <w:temporary/>
          <w:showingPlcHdr/>
          <w15:appearance w15:val="hidden"/>
        </w:sdtPr>
        <w:sdtEndPr/>
        <w:sdtContent>
          <w:r w:rsidR="00033380" w:rsidRPr="00DA62C9">
            <w:rPr>
              <w:color w:val="0070C0"/>
              <w:lang w:bidi="es-ES"/>
            </w:rPr>
            <w:t>Experiencia</w:t>
          </w:r>
        </w:sdtContent>
      </w:sdt>
    </w:p>
    <w:tbl>
      <w:tblPr>
        <w:tblW w:w="5000" w:type="pct"/>
        <w:tblLayout w:type="fixed"/>
        <w:tblCellMar>
          <w:left w:w="0" w:type="dxa"/>
          <w:right w:w="115" w:type="dxa"/>
        </w:tblCellMar>
        <w:tblLook w:val="0600" w:firstRow="0" w:lastRow="0" w:firstColumn="0" w:lastColumn="0" w:noHBand="1" w:noVBand="1"/>
        <w:tblDescription w:val="Diseño de tabla"/>
      </w:tblPr>
      <w:tblGrid>
        <w:gridCol w:w="6176"/>
        <w:gridCol w:w="2130"/>
      </w:tblGrid>
      <w:tr w:rsidR="00DA62C9" w:rsidRPr="00DA62C9" w14:paraId="79A49A84" w14:textId="77777777" w:rsidTr="005C0355">
        <w:trPr>
          <w:trHeight w:val="216"/>
        </w:trPr>
        <w:tc>
          <w:tcPr>
            <w:tcW w:w="6427" w:type="dxa"/>
          </w:tcPr>
          <w:p w14:paraId="4EAC13CF" w14:textId="6BDBCEA9" w:rsidR="00300698" w:rsidRPr="00DA62C9" w:rsidRDefault="00182D5B" w:rsidP="007D5AB6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 xml:space="preserve">Analista y encargado del área </w:t>
            </w:r>
            <w:r w:rsidR="00B07761">
              <w:rPr>
                <w:color w:val="595959" w:themeColor="text1" w:themeTint="A6"/>
              </w:rPr>
              <w:t>D</w:t>
            </w:r>
            <w:r>
              <w:rPr>
                <w:color w:val="595959" w:themeColor="text1" w:themeTint="A6"/>
              </w:rPr>
              <w:t>igital</w:t>
            </w:r>
          </w:p>
        </w:tc>
        <w:tc>
          <w:tcPr>
            <w:tcW w:w="2213" w:type="dxa"/>
          </w:tcPr>
          <w:p w14:paraId="3A80C8D0" w14:textId="048AD2E3" w:rsidR="00300698" w:rsidRPr="00DA62C9" w:rsidRDefault="006C6E37" w:rsidP="007D5AB6">
            <w:pPr>
              <w:pStyle w:val="Fechas"/>
              <w:rPr>
                <w:color w:val="595959" w:themeColor="text1" w:themeTint="A6"/>
              </w:rPr>
            </w:pPr>
            <w:r w:rsidRPr="00DA62C9">
              <w:rPr>
                <w:color w:val="595959" w:themeColor="text1" w:themeTint="A6"/>
              </w:rPr>
              <w:t>201</w:t>
            </w:r>
            <w:r w:rsidR="001472D8">
              <w:rPr>
                <w:color w:val="595959" w:themeColor="text1" w:themeTint="A6"/>
              </w:rPr>
              <w:t>5</w:t>
            </w:r>
            <w:r w:rsidRPr="00DA62C9">
              <w:rPr>
                <w:color w:val="595959" w:themeColor="text1" w:themeTint="A6"/>
              </w:rPr>
              <w:t xml:space="preserve"> – 2022</w:t>
            </w:r>
          </w:p>
        </w:tc>
      </w:tr>
    </w:tbl>
    <w:p w14:paraId="41AE8173" w14:textId="4C15980E" w:rsidR="00033380" w:rsidRPr="00AA13EC" w:rsidRDefault="006C6E37" w:rsidP="00DB73E1">
      <w:pPr>
        <w:pStyle w:val="Ubicacin"/>
        <w:rPr>
          <w:color w:val="595959" w:themeColor="text1" w:themeTint="A6"/>
          <w:lang w:val="es-PE"/>
        </w:rPr>
      </w:pPr>
      <w:r w:rsidRPr="00DA62C9">
        <w:rPr>
          <w:color w:val="595959" w:themeColor="text1" w:themeTint="A6"/>
          <w:lang w:val="fr-FR"/>
        </w:rPr>
        <w:t>FACTORIA MEDIA ESTUDIO</w:t>
      </w:r>
      <w:r w:rsidR="00AA13EC">
        <w:rPr>
          <w:color w:val="595959" w:themeColor="text1" w:themeTint="A6"/>
          <w:lang w:val="fr-FR"/>
        </w:rPr>
        <w:t xml:space="preserve"> </w:t>
      </w:r>
      <w:r w:rsidR="00AA13EC" w:rsidRPr="00AA13EC">
        <w:rPr>
          <w:color w:val="595959" w:themeColor="text1" w:themeTint="A6"/>
          <w:lang w:val="es-PE"/>
        </w:rPr>
        <w:t>(</w:t>
      </w:r>
      <w:r w:rsidR="00AA13EC">
        <w:rPr>
          <w:color w:val="595959" w:themeColor="text1" w:themeTint="A6"/>
          <w:lang w:val="es-PE"/>
        </w:rPr>
        <w:t>Lima</w:t>
      </w:r>
      <w:r w:rsidR="00AA13EC" w:rsidRPr="00AA13EC">
        <w:rPr>
          <w:color w:val="595959" w:themeColor="text1" w:themeTint="A6"/>
          <w:lang w:val="es-PE"/>
        </w:rPr>
        <w:t xml:space="preserve"> – </w:t>
      </w:r>
      <w:r w:rsidR="00AA13EC">
        <w:rPr>
          <w:color w:val="595959" w:themeColor="text1" w:themeTint="A6"/>
          <w:lang w:val="es-PE"/>
        </w:rPr>
        <w:t>Perú</w:t>
      </w:r>
      <w:r w:rsidR="00AA13EC" w:rsidRPr="00AA13EC">
        <w:rPr>
          <w:color w:val="595959" w:themeColor="text1" w:themeTint="A6"/>
          <w:lang w:val="es-PE"/>
        </w:rPr>
        <w:t>)</w:t>
      </w:r>
    </w:p>
    <w:p w14:paraId="30A63001" w14:textId="77777777" w:rsidR="00131A7F" w:rsidRDefault="00DB73E1" w:rsidP="00033380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 xml:space="preserve">Desarrollo de Video Juegos, </w:t>
      </w:r>
    </w:p>
    <w:p w14:paraId="0DB40F5B" w14:textId="6A940FD2" w:rsidR="00131A7F" w:rsidRDefault="00DB73E1" w:rsidP="00033380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APP</w:t>
      </w:r>
      <w:r w:rsidR="00131A7F">
        <w:rPr>
          <w:color w:val="595959" w:themeColor="text1" w:themeTint="A6"/>
        </w:rPr>
        <w:t>’</w:t>
      </w:r>
      <w:r>
        <w:rPr>
          <w:color w:val="595959" w:themeColor="text1" w:themeTint="A6"/>
        </w:rPr>
        <w:t xml:space="preserve">s, </w:t>
      </w:r>
      <w:r w:rsidR="00131A7F">
        <w:rPr>
          <w:color w:val="595959" w:themeColor="text1" w:themeTint="A6"/>
        </w:rPr>
        <w:t>(AR, Story</w:t>
      </w:r>
      <w:r w:rsidR="00B07761">
        <w:rPr>
          <w:color w:val="595959" w:themeColor="text1" w:themeTint="A6"/>
        </w:rPr>
        <w:t xml:space="preserve"> </w:t>
      </w:r>
      <w:r w:rsidR="00131A7F">
        <w:rPr>
          <w:color w:val="595959" w:themeColor="text1" w:themeTint="A6"/>
        </w:rPr>
        <w:t>tales)</w:t>
      </w:r>
    </w:p>
    <w:p w14:paraId="3E42A5F1" w14:textId="77777777" w:rsidR="00131A7F" w:rsidRDefault="00DB73E1" w:rsidP="00033380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 xml:space="preserve">Plataformas E-learning, </w:t>
      </w:r>
    </w:p>
    <w:p w14:paraId="6D02FC56" w14:textId="77777777" w:rsidR="00131A7F" w:rsidRDefault="00DB73E1" w:rsidP="00033380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Web Responsive</w:t>
      </w:r>
    </w:p>
    <w:p w14:paraId="3A603567" w14:textId="107ACA46" w:rsidR="00131A7F" w:rsidRDefault="00DB73E1" w:rsidP="00033380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Cursos interactivos</w:t>
      </w:r>
      <w:r w:rsidR="00452239">
        <w:rPr>
          <w:color w:val="595959" w:themeColor="text1" w:themeTint="A6"/>
        </w:rPr>
        <w:t xml:space="preserve"> - E-learning</w:t>
      </w:r>
    </w:p>
    <w:p w14:paraId="5EA8E341" w14:textId="17ED8564" w:rsidR="00033380" w:rsidRPr="00DA62C9" w:rsidRDefault="00131A7F" w:rsidP="00033380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C</w:t>
      </w:r>
      <w:r w:rsidR="00DB73E1">
        <w:rPr>
          <w:color w:val="595959" w:themeColor="text1" w:themeTint="A6"/>
        </w:rPr>
        <w:t>uentos animados</w:t>
      </w:r>
      <w:r>
        <w:rPr>
          <w:color w:val="595959" w:themeColor="text1" w:themeTint="A6"/>
        </w:rPr>
        <w:t xml:space="preserve"> e interactivos</w:t>
      </w:r>
    </w:p>
    <w:p w14:paraId="10232396" w14:textId="1CA6C88B" w:rsidR="00300698" w:rsidRPr="00DA62C9" w:rsidRDefault="00300698" w:rsidP="00131A7F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115" w:type="dxa"/>
        </w:tblCellMar>
        <w:tblLook w:val="0600" w:firstRow="0" w:lastRow="0" w:firstColumn="0" w:lastColumn="0" w:noHBand="1" w:noVBand="1"/>
        <w:tblDescription w:val="Diseño de tabla"/>
      </w:tblPr>
      <w:tblGrid>
        <w:gridCol w:w="6176"/>
        <w:gridCol w:w="2130"/>
      </w:tblGrid>
      <w:tr w:rsidR="00DA62C9" w:rsidRPr="00DA62C9" w14:paraId="05D37D0D" w14:textId="77777777" w:rsidTr="001472D8">
        <w:trPr>
          <w:trHeight w:val="216"/>
        </w:trPr>
        <w:tc>
          <w:tcPr>
            <w:tcW w:w="6176" w:type="dxa"/>
          </w:tcPr>
          <w:p w14:paraId="2F18E558" w14:textId="67ADA0FC" w:rsidR="00300698" w:rsidRPr="00B12D60" w:rsidRDefault="001472D8" w:rsidP="00B12D60">
            <w:pPr>
              <w:pStyle w:val="Ttulo2"/>
              <w:rPr>
                <w:color w:val="595959" w:themeColor="text1" w:themeTint="A6"/>
              </w:rPr>
            </w:pPr>
            <w:r w:rsidRPr="00B12D60">
              <w:rPr>
                <w:color w:val="595959" w:themeColor="text1" w:themeTint="A6"/>
              </w:rPr>
              <w:t>Analista Programador</w:t>
            </w:r>
            <w:r w:rsidR="008F077B" w:rsidRPr="00B12D60">
              <w:rPr>
                <w:color w:val="595959" w:themeColor="text1" w:themeTint="A6"/>
              </w:rPr>
              <w:t xml:space="preserve"> animador</w:t>
            </w:r>
          </w:p>
        </w:tc>
        <w:tc>
          <w:tcPr>
            <w:tcW w:w="2130" w:type="dxa"/>
          </w:tcPr>
          <w:p w14:paraId="69232F1E" w14:textId="1309904A" w:rsidR="00300698" w:rsidRPr="00DA62C9" w:rsidRDefault="001472D8" w:rsidP="00A25C5F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2012 - 2014</w:t>
            </w:r>
          </w:p>
        </w:tc>
      </w:tr>
    </w:tbl>
    <w:p w14:paraId="18943167" w14:textId="0501224E" w:rsidR="008F077B" w:rsidRPr="00B12D60" w:rsidRDefault="00B12D60" w:rsidP="00B12D60">
      <w:pPr>
        <w:pStyle w:val="Ubicacin"/>
        <w:rPr>
          <w:color w:val="808080" w:themeColor="background1" w:themeShade="80"/>
        </w:rPr>
      </w:pPr>
      <w:r w:rsidRPr="00B12D60">
        <w:rPr>
          <w:color w:val="808080" w:themeColor="background1" w:themeShade="80"/>
        </w:rPr>
        <w:t>KRAKEN DESIGN (LIMA – PERÚ)</w:t>
      </w:r>
    </w:p>
    <w:p w14:paraId="13EB3A04" w14:textId="32AACD5A" w:rsidR="00300698" w:rsidRPr="00DA62C9" w:rsidRDefault="008F077B" w:rsidP="00300698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Animaciones de personajes y escenarios en Adobe Flash</w:t>
      </w:r>
    </w:p>
    <w:p w14:paraId="421D5D21" w14:textId="161129ED" w:rsidR="00300698" w:rsidRPr="00DA62C9" w:rsidRDefault="008F077B" w:rsidP="00300698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Desarrollo interacción y maquetación de escenarios en ActionScript</w:t>
      </w:r>
      <w:r w:rsidR="004A4C20">
        <w:rPr>
          <w:color w:val="595959" w:themeColor="text1" w:themeTint="A6"/>
        </w:rPr>
        <w:t xml:space="preserve"> 2 y 3</w:t>
      </w:r>
    </w:p>
    <w:p w14:paraId="130582A1" w14:textId="30C5E224" w:rsidR="004A4C20" w:rsidRPr="00B636D8" w:rsidRDefault="008F077B" w:rsidP="008F077B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Diseño de Personajes y escenas en 2D y 3D</w:t>
      </w:r>
    </w:p>
    <w:p w14:paraId="6643F58C" w14:textId="582FE8A7" w:rsidR="008F077B" w:rsidRDefault="008F077B" w:rsidP="008F077B">
      <w:pPr>
        <w:rPr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229"/>
        <w:gridCol w:w="2077"/>
      </w:tblGrid>
      <w:tr w:rsidR="00EA1D62" w:rsidRPr="00DA62C9" w14:paraId="7FE2E427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710DF1D5" w14:textId="77F53CEB" w:rsidR="00EA1D62" w:rsidRPr="00DA62C9" w:rsidRDefault="00452239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Seguridad</w:t>
            </w:r>
            <w:r w:rsidR="00EA1D62">
              <w:rPr>
                <w:color w:val="595959" w:themeColor="text1" w:themeTint="A6"/>
              </w:rPr>
              <w:t xml:space="preserve"> y </w:t>
            </w:r>
            <w:r>
              <w:rPr>
                <w:color w:val="595959" w:themeColor="text1" w:themeTint="A6"/>
              </w:rPr>
              <w:t>atención</w:t>
            </w:r>
            <w:r w:rsidR="00EA1D62">
              <w:rPr>
                <w:color w:val="595959" w:themeColor="text1" w:themeTint="A6"/>
              </w:rPr>
              <w:t xml:space="preserve"> al cliente 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3F036267" w14:textId="767B351C" w:rsidR="00EA1D62" w:rsidRPr="00DA62C9" w:rsidRDefault="00452239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200</w:t>
            </w:r>
            <w:r w:rsidR="003B3939">
              <w:rPr>
                <w:color w:val="595959" w:themeColor="text1" w:themeTint="A6"/>
              </w:rPr>
              <w:t>8</w:t>
            </w:r>
            <w:r>
              <w:rPr>
                <w:color w:val="595959" w:themeColor="text1" w:themeTint="A6"/>
              </w:rPr>
              <w:t xml:space="preserve"> - 2009</w:t>
            </w:r>
          </w:p>
        </w:tc>
      </w:tr>
    </w:tbl>
    <w:p w14:paraId="3E57AB19" w14:textId="02075C7F" w:rsidR="00EA1D62" w:rsidRPr="00AA13EC" w:rsidRDefault="00EA1D62" w:rsidP="00EA1D62">
      <w:pPr>
        <w:pStyle w:val="Ubicacin"/>
        <w:rPr>
          <w:i w:val="0"/>
          <w:color w:val="595959" w:themeColor="text1" w:themeTint="A6"/>
          <w:lang w:val="en-US"/>
        </w:rPr>
      </w:pPr>
      <w:r w:rsidRPr="00AA13EC">
        <w:rPr>
          <w:color w:val="595959" w:themeColor="text1" w:themeTint="A6"/>
          <w:lang w:val="en-US"/>
        </w:rPr>
        <w:t>Ocean</w:t>
      </w:r>
      <w:r w:rsidR="00B636D8">
        <w:rPr>
          <w:color w:val="595959" w:themeColor="text1" w:themeTint="A6"/>
          <w:lang w:val="en-US"/>
        </w:rPr>
        <w:t xml:space="preserve"> </w:t>
      </w:r>
      <w:r w:rsidRPr="00AA13EC">
        <w:rPr>
          <w:color w:val="595959" w:themeColor="text1" w:themeTint="A6"/>
          <w:lang w:val="en-US"/>
        </w:rPr>
        <w:t xml:space="preserve">Club </w:t>
      </w:r>
      <w:r w:rsidR="00B636D8" w:rsidRPr="00AA13EC">
        <w:rPr>
          <w:color w:val="595959" w:themeColor="text1" w:themeTint="A6"/>
          <w:lang w:val="en-US"/>
        </w:rPr>
        <w:t>Community</w:t>
      </w:r>
      <w:r w:rsidRPr="00AA13EC">
        <w:rPr>
          <w:color w:val="595959" w:themeColor="text1" w:themeTint="A6"/>
          <w:lang w:val="en-US"/>
        </w:rPr>
        <w:t xml:space="preserve"> Association, INC</w:t>
      </w:r>
      <w:r w:rsidR="00AA13EC" w:rsidRPr="00AA13EC">
        <w:rPr>
          <w:color w:val="595959" w:themeColor="text1" w:themeTint="A6"/>
          <w:lang w:val="en-US"/>
        </w:rPr>
        <w:t xml:space="preserve"> </w:t>
      </w:r>
      <w:r w:rsidR="00AA13EC">
        <w:rPr>
          <w:color w:val="595959" w:themeColor="text1" w:themeTint="A6"/>
          <w:lang w:val="en-US"/>
        </w:rPr>
        <w:t>(Miami – Florida)</w:t>
      </w:r>
    </w:p>
    <w:p w14:paraId="444BAC88" w14:textId="6F743459" w:rsidR="00EA1D62" w:rsidRDefault="00EA1D62" w:rsidP="00EA1D62">
      <w:pPr>
        <w:pStyle w:val="Prrafodelista"/>
        <w:rPr>
          <w:color w:val="595959" w:themeColor="text1" w:themeTint="A6"/>
          <w:lang w:val="es-PE"/>
        </w:rPr>
      </w:pPr>
      <w:r w:rsidRPr="00DA563B">
        <w:rPr>
          <w:color w:val="595959" w:themeColor="text1" w:themeTint="A6"/>
          <w:lang w:val="es-PE"/>
        </w:rPr>
        <w:t>Front</w:t>
      </w:r>
      <w:r w:rsidR="00B636D8">
        <w:rPr>
          <w:color w:val="595959" w:themeColor="text1" w:themeTint="A6"/>
          <w:lang w:val="es-PE"/>
        </w:rPr>
        <w:t xml:space="preserve"> </w:t>
      </w:r>
      <w:r w:rsidRPr="00DA563B">
        <w:rPr>
          <w:color w:val="595959" w:themeColor="text1" w:themeTint="A6"/>
          <w:lang w:val="es-PE"/>
        </w:rPr>
        <w:t>Desk</w:t>
      </w:r>
      <w:r w:rsidR="00DA563B" w:rsidRPr="00DA563B">
        <w:rPr>
          <w:color w:val="595959" w:themeColor="text1" w:themeTint="A6"/>
          <w:lang w:val="es-PE"/>
        </w:rPr>
        <w:t xml:space="preserve"> security </w:t>
      </w:r>
      <w:r w:rsidR="00DA563B">
        <w:rPr>
          <w:color w:val="595959" w:themeColor="text1" w:themeTint="A6"/>
          <w:lang w:val="es-PE"/>
        </w:rPr>
        <w:t>–</w:t>
      </w:r>
      <w:r w:rsidR="00DA563B" w:rsidRPr="00DA563B">
        <w:rPr>
          <w:color w:val="595959" w:themeColor="text1" w:themeTint="A6"/>
          <w:lang w:val="es-PE"/>
        </w:rPr>
        <w:t xml:space="preserve"> LakeTower</w:t>
      </w:r>
      <w:r w:rsidR="00DA563B">
        <w:rPr>
          <w:color w:val="595959" w:themeColor="text1" w:themeTint="A6"/>
          <w:lang w:val="es-PE"/>
        </w:rPr>
        <w:t xml:space="preserve"> control y</w:t>
      </w:r>
      <w:r w:rsidR="00DA563B" w:rsidRPr="00DA563B">
        <w:rPr>
          <w:color w:val="595959" w:themeColor="text1" w:themeTint="A6"/>
          <w:lang w:val="es-PE"/>
        </w:rPr>
        <w:t xml:space="preserve"> </w:t>
      </w:r>
      <w:r w:rsidR="00DA563B">
        <w:rPr>
          <w:color w:val="595959" w:themeColor="text1" w:themeTint="A6"/>
          <w:lang w:val="es-PE"/>
        </w:rPr>
        <w:t>m</w:t>
      </w:r>
      <w:r w:rsidR="00DA563B" w:rsidRPr="00DA563B">
        <w:rPr>
          <w:color w:val="595959" w:themeColor="text1" w:themeTint="A6"/>
          <w:lang w:val="es-PE"/>
        </w:rPr>
        <w:t xml:space="preserve">anejo electrónico de </w:t>
      </w:r>
      <w:r w:rsidR="00DA563B">
        <w:rPr>
          <w:color w:val="595959" w:themeColor="text1" w:themeTint="A6"/>
          <w:lang w:val="es-PE"/>
        </w:rPr>
        <w:t xml:space="preserve">seguridad del edificio. </w:t>
      </w:r>
    </w:p>
    <w:p w14:paraId="1D92EC83" w14:textId="66FF48ED" w:rsidR="00DA563B" w:rsidRDefault="00DA563B" w:rsidP="00EA1D62">
      <w:pPr>
        <w:pStyle w:val="Prrafodelista"/>
        <w:rPr>
          <w:color w:val="595959" w:themeColor="text1" w:themeTint="A6"/>
          <w:lang w:val="es-PE"/>
        </w:rPr>
      </w:pPr>
      <w:r>
        <w:rPr>
          <w:color w:val="595959" w:themeColor="text1" w:themeTint="A6"/>
          <w:lang w:val="es-PE"/>
        </w:rPr>
        <w:lastRenderedPageBreak/>
        <w:t>Administración y control de ingreso a las visitas de los residentes en la torre.</w:t>
      </w:r>
    </w:p>
    <w:p w14:paraId="6A9D910E" w14:textId="4C303C98" w:rsidR="00DA563B" w:rsidRDefault="00DA563B" w:rsidP="00DA563B">
      <w:pPr>
        <w:rPr>
          <w:color w:val="595959" w:themeColor="text1" w:themeTint="A6"/>
          <w:lang w:val="es-PE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229"/>
        <w:gridCol w:w="2077"/>
      </w:tblGrid>
      <w:tr w:rsidR="00DA563B" w:rsidRPr="00DA62C9" w14:paraId="3711FE73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48905D56" w14:textId="65AF76E1" w:rsidR="00DA563B" w:rsidRPr="00DA62C9" w:rsidRDefault="00452239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Valet Parking Attendant</w:t>
            </w:r>
            <w:r w:rsidR="00DA563B">
              <w:rPr>
                <w:color w:val="595959" w:themeColor="text1" w:themeTint="A6"/>
              </w:rPr>
              <w:t xml:space="preserve"> 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65598A0D" w14:textId="3493D994" w:rsidR="00DA563B" w:rsidRPr="00DA62C9" w:rsidRDefault="004A4C20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200</w:t>
            </w:r>
            <w:r w:rsidR="00F22A26">
              <w:rPr>
                <w:color w:val="595959" w:themeColor="text1" w:themeTint="A6"/>
              </w:rPr>
              <w:t>7</w:t>
            </w:r>
            <w:r>
              <w:rPr>
                <w:color w:val="595959" w:themeColor="text1" w:themeTint="A6"/>
              </w:rPr>
              <w:t xml:space="preserve"> - 2008</w:t>
            </w:r>
          </w:p>
        </w:tc>
      </w:tr>
    </w:tbl>
    <w:p w14:paraId="485B4091" w14:textId="42D5635E" w:rsidR="00DA563B" w:rsidRPr="00452239" w:rsidRDefault="00452239" w:rsidP="00DA563B">
      <w:pPr>
        <w:pStyle w:val="Ubicacin"/>
        <w:rPr>
          <w:i w:val="0"/>
          <w:color w:val="595959" w:themeColor="text1" w:themeTint="A6"/>
          <w:lang w:val="en-US"/>
        </w:rPr>
      </w:pPr>
      <w:r w:rsidRPr="00452239">
        <w:rPr>
          <w:color w:val="595959" w:themeColor="text1" w:themeTint="A6"/>
          <w:lang w:val="en-US"/>
        </w:rPr>
        <w:t>Grand Bay Club</w:t>
      </w:r>
      <w:r>
        <w:rPr>
          <w:color w:val="595959" w:themeColor="text1" w:themeTint="A6"/>
          <w:lang w:val="en-US"/>
        </w:rPr>
        <w:t xml:space="preserve"> -</w:t>
      </w:r>
      <w:r w:rsidRPr="00452239">
        <w:rPr>
          <w:color w:val="595959" w:themeColor="text1" w:themeTint="A6"/>
          <w:lang w:val="en-US"/>
        </w:rPr>
        <w:t xml:space="preserve"> Torre I</w:t>
      </w:r>
      <w:r>
        <w:rPr>
          <w:color w:val="595959" w:themeColor="text1" w:themeTint="A6"/>
          <w:lang w:val="en-US"/>
        </w:rPr>
        <w:t>I</w:t>
      </w:r>
      <w:r w:rsidR="00AA13EC">
        <w:rPr>
          <w:color w:val="595959" w:themeColor="text1" w:themeTint="A6"/>
          <w:lang w:val="en-US"/>
        </w:rPr>
        <w:t xml:space="preserve"> (Miami – Florida)</w:t>
      </w:r>
    </w:p>
    <w:p w14:paraId="40FD44FB" w14:textId="2651A9B6" w:rsidR="008F077B" w:rsidRPr="00182D5B" w:rsidRDefault="004A4C20" w:rsidP="00057081">
      <w:pPr>
        <w:pStyle w:val="Prrafodelista"/>
        <w:rPr>
          <w:color w:val="595959" w:themeColor="text1" w:themeTint="A6"/>
        </w:rPr>
      </w:pPr>
      <w:r w:rsidRPr="004A4C20">
        <w:rPr>
          <w:color w:val="595959" w:themeColor="text1" w:themeTint="A6"/>
          <w:lang w:val="es-PE"/>
        </w:rPr>
        <w:t>Recepción, cuidado y parqueo de Automóviles de toda gama</w:t>
      </w:r>
      <w:r w:rsidR="00DA563B" w:rsidRPr="004A4C20">
        <w:rPr>
          <w:color w:val="595959" w:themeColor="text1" w:themeTint="A6"/>
          <w:lang w:val="es-PE"/>
        </w:rPr>
        <w:t xml:space="preserve">. </w:t>
      </w:r>
    </w:p>
    <w:p w14:paraId="25E87B11" w14:textId="77777777" w:rsidR="00182D5B" w:rsidRPr="00A500CE" w:rsidRDefault="00182D5B" w:rsidP="00182D5B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229"/>
        <w:gridCol w:w="2077"/>
      </w:tblGrid>
      <w:tr w:rsidR="00A500CE" w:rsidRPr="00DA62C9" w14:paraId="3FB30633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5A7C41FB" w14:textId="58E52FE9" w:rsidR="00A500CE" w:rsidRPr="00DA62C9" w:rsidRDefault="00A500CE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Cuidado y mantenimiento de Plantas</w:t>
            </w:r>
            <w:r w:rsidR="00182D5B">
              <w:rPr>
                <w:color w:val="595959" w:themeColor="text1" w:themeTint="A6"/>
              </w:rPr>
              <w:t xml:space="preserve"> ornamentales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6BFC0E07" w14:textId="213F03DF" w:rsidR="00A500CE" w:rsidRPr="00DA62C9" w:rsidRDefault="00A500CE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200</w:t>
            </w:r>
            <w:r w:rsidR="00F22A26">
              <w:rPr>
                <w:color w:val="595959" w:themeColor="text1" w:themeTint="A6"/>
              </w:rPr>
              <w:t>6</w:t>
            </w:r>
            <w:r>
              <w:rPr>
                <w:color w:val="595959" w:themeColor="text1" w:themeTint="A6"/>
              </w:rPr>
              <w:t xml:space="preserve"> - 200</w:t>
            </w:r>
            <w:r w:rsidR="00F22A26">
              <w:rPr>
                <w:color w:val="595959" w:themeColor="text1" w:themeTint="A6"/>
              </w:rPr>
              <w:t>7</w:t>
            </w:r>
          </w:p>
        </w:tc>
      </w:tr>
    </w:tbl>
    <w:p w14:paraId="52019C7B" w14:textId="0A2A5A07" w:rsidR="00A500CE" w:rsidRPr="00452239" w:rsidRDefault="00A500CE" w:rsidP="00A500CE">
      <w:pPr>
        <w:pStyle w:val="Ubicacin"/>
        <w:rPr>
          <w:i w:val="0"/>
          <w:color w:val="595959" w:themeColor="text1" w:themeTint="A6"/>
          <w:lang w:val="en-US"/>
        </w:rPr>
      </w:pPr>
      <w:r>
        <w:rPr>
          <w:color w:val="595959" w:themeColor="text1" w:themeTint="A6"/>
          <w:lang w:val="en-US"/>
        </w:rPr>
        <w:t xml:space="preserve">Nursery </w:t>
      </w:r>
      <w:r w:rsidR="00AA13EC">
        <w:rPr>
          <w:color w:val="595959" w:themeColor="text1" w:themeTint="A6"/>
          <w:lang w:val="en-US"/>
        </w:rPr>
        <w:t>–</w:t>
      </w:r>
      <w:r w:rsidRPr="00452239">
        <w:rPr>
          <w:color w:val="595959" w:themeColor="text1" w:themeTint="A6"/>
          <w:lang w:val="en-US"/>
        </w:rPr>
        <w:t xml:space="preserve"> </w:t>
      </w:r>
      <w:r>
        <w:rPr>
          <w:color w:val="595959" w:themeColor="text1" w:themeTint="A6"/>
          <w:lang w:val="en-US"/>
        </w:rPr>
        <w:t>Homstead</w:t>
      </w:r>
      <w:r w:rsidR="00AA13EC">
        <w:rPr>
          <w:color w:val="595959" w:themeColor="text1" w:themeTint="A6"/>
          <w:lang w:val="en-US"/>
        </w:rPr>
        <w:t xml:space="preserve"> (Miami – Florida)</w:t>
      </w:r>
    </w:p>
    <w:p w14:paraId="14DFAAA4" w14:textId="5F3E5E98" w:rsidR="000D5A4A" w:rsidRPr="000D5A4A" w:rsidRDefault="00A500CE" w:rsidP="000D5A4A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  <w:lang w:val="es-PE"/>
        </w:rPr>
        <w:t>C</w:t>
      </w:r>
      <w:r w:rsidRPr="004A4C20">
        <w:rPr>
          <w:color w:val="595959" w:themeColor="text1" w:themeTint="A6"/>
          <w:lang w:val="es-PE"/>
        </w:rPr>
        <w:t>uidado y</w:t>
      </w:r>
      <w:r>
        <w:rPr>
          <w:color w:val="595959" w:themeColor="text1" w:themeTint="A6"/>
          <w:lang w:val="es-PE"/>
        </w:rPr>
        <w:t xml:space="preserve"> esprayado</w:t>
      </w:r>
      <w:r w:rsidR="000D5A4A">
        <w:rPr>
          <w:color w:val="595959" w:themeColor="text1" w:themeTint="A6"/>
          <w:lang w:val="es-PE"/>
        </w:rPr>
        <w:t>r</w:t>
      </w:r>
      <w:r>
        <w:rPr>
          <w:color w:val="595959" w:themeColor="text1" w:themeTint="A6"/>
          <w:lang w:val="es-PE"/>
        </w:rPr>
        <w:t xml:space="preserve"> de </w:t>
      </w:r>
      <w:r w:rsidR="00AA13EC">
        <w:rPr>
          <w:color w:val="595959" w:themeColor="text1" w:themeTint="A6"/>
          <w:lang w:val="es-PE"/>
        </w:rPr>
        <w:t>químicos</w:t>
      </w:r>
      <w:r w:rsidRPr="004A4C20">
        <w:rPr>
          <w:color w:val="595959" w:themeColor="text1" w:themeTint="A6"/>
          <w:lang w:val="es-PE"/>
        </w:rPr>
        <w:t xml:space="preserve">. </w:t>
      </w:r>
    </w:p>
    <w:p w14:paraId="37048366" w14:textId="77777777" w:rsidR="008F077B" w:rsidRPr="008F077B" w:rsidRDefault="008F077B" w:rsidP="008F077B">
      <w:pPr>
        <w:rPr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229"/>
        <w:gridCol w:w="2077"/>
      </w:tblGrid>
      <w:tr w:rsidR="00DA62C9" w:rsidRPr="00DA62C9" w14:paraId="712F4004" w14:textId="77777777" w:rsidTr="005C0355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10F1DE5E" w14:textId="3DBB5A6F" w:rsidR="00300698" w:rsidRPr="00DA62C9" w:rsidRDefault="00AF78E2" w:rsidP="007D5AB6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 xml:space="preserve">Trabajador Ganadero Mano de </w:t>
            </w:r>
            <w:r w:rsidR="008F077B">
              <w:rPr>
                <w:color w:val="595959" w:themeColor="text1" w:themeTint="A6"/>
              </w:rPr>
              <w:t xml:space="preserve">Rancho 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29EC8175" w14:textId="06A48187" w:rsidR="00300698" w:rsidRPr="00DA62C9" w:rsidRDefault="004A4C20" w:rsidP="006962EF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200</w:t>
            </w:r>
            <w:r w:rsidR="00F22A26">
              <w:rPr>
                <w:color w:val="595959" w:themeColor="text1" w:themeTint="A6"/>
              </w:rPr>
              <w:t>4</w:t>
            </w:r>
            <w:r>
              <w:rPr>
                <w:color w:val="595959" w:themeColor="text1" w:themeTint="A6"/>
              </w:rPr>
              <w:t xml:space="preserve"> - 200</w:t>
            </w:r>
            <w:r w:rsidR="00F22A26">
              <w:rPr>
                <w:color w:val="595959" w:themeColor="text1" w:themeTint="A6"/>
              </w:rPr>
              <w:t>6</w:t>
            </w:r>
          </w:p>
        </w:tc>
      </w:tr>
    </w:tbl>
    <w:p w14:paraId="3CB7C37A" w14:textId="7C5D69E9" w:rsidR="00300698" w:rsidRPr="00AA13EC" w:rsidRDefault="008F077B" w:rsidP="00300698">
      <w:pPr>
        <w:pStyle w:val="Ubicacin"/>
        <w:rPr>
          <w:i w:val="0"/>
          <w:color w:val="595959" w:themeColor="text1" w:themeTint="A6"/>
          <w:lang w:val="en-US"/>
        </w:rPr>
      </w:pPr>
      <w:r w:rsidRPr="00AA13EC">
        <w:rPr>
          <w:color w:val="595959" w:themeColor="text1" w:themeTint="A6"/>
          <w:lang w:val="en-US"/>
        </w:rPr>
        <w:t>Cross Mountain Ranch</w:t>
      </w:r>
      <w:r w:rsidR="00AA13EC" w:rsidRPr="00AA13EC">
        <w:rPr>
          <w:color w:val="595959" w:themeColor="text1" w:themeTint="A6"/>
          <w:lang w:val="en-US"/>
        </w:rPr>
        <w:t xml:space="preserve"> </w:t>
      </w:r>
      <w:r w:rsidR="00AA13EC">
        <w:rPr>
          <w:color w:val="595959" w:themeColor="text1" w:themeTint="A6"/>
          <w:lang w:val="en-US"/>
        </w:rPr>
        <w:t>(Craig – Colorado)</w:t>
      </w:r>
    </w:p>
    <w:p w14:paraId="1A84A2AC" w14:textId="035B6536" w:rsidR="000D5A4A" w:rsidRPr="000D5A4A" w:rsidRDefault="000D5A4A" w:rsidP="000D5A4A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Manejo de maquinaria pesada para siembra y cosecha de pasto en verano.</w:t>
      </w:r>
    </w:p>
    <w:p w14:paraId="08230492" w14:textId="1B6205C9" w:rsidR="00AF78E2" w:rsidRDefault="00AF78E2" w:rsidP="00300698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M</w:t>
      </w:r>
      <w:r w:rsidRPr="00AF78E2">
        <w:rPr>
          <w:color w:val="595959" w:themeColor="text1" w:themeTint="A6"/>
        </w:rPr>
        <w:t>anejo sanitario y reproductivo del ganado</w:t>
      </w:r>
    </w:p>
    <w:p w14:paraId="54EFD999" w14:textId="03EF9089" w:rsidR="00A500CE" w:rsidRDefault="00AF78E2" w:rsidP="000D5A4A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Cuidado, alimentación y engorde de ganado</w:t>
      </w:r>
    </w:p>
    <w:p w14:paraId="18887AFD" w14:textId="77777777" w:rsidR="000D5A4A" w:rsidRPr="000D5A4A" w:rsidRDefault="000D5A4A" w:rsidP="000D5A4A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229"/>
        <w:gridCol w:w="2077"/>
      </w:tblGrid>
      <w:tr w:rsidR="00A500CE" w:rsidRPr="00DA62C9" w14:paraId="78254DBE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01906558" w14:textId="5048B1A3" w:rsidR="00A500CE" w:rsidRPr="00DA62C9" w:rsidRDefault="00A500CE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 xml:space="preserve">Practicante electrónica reparación de equipos </w:t>
            </w:r>
            <w:r w:rsidR="000D5A4A">
              <w:rPr>
                <w:color w:val="595959" w:themeColor="text1" w:themeTint="A6"/>
              </w:rPr>
              <w:t>electrónicos</w:t>
            </w:r>
            <w:r>
              <w:rPr>
                <w:color w:val="595959" w:themeColor="text1" w:themeTint="A6"/>
              </w:rPr>
              <w:t xml:space="preserve"> 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1B8C805E" w14:textId="64A70E67" w:rsidR="00A500CE" w:rsidRPr="00DA62C9" w:rsidRDefault="00A500CE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200</w:t>
            </w:r>
            <w:r w:rsidR="000D5A4A">
              <w:rPr>
                <w:color w:val="595959" w:themeColor="text1" w:themeTint="A6"/>
              </w:rPr>
              <w:t>2</w:t>
            </w:r>
            <w:r>
              <w:rPr>
                <w:color w:val="595959" w:themeColor="text1" w:themeTint="A6"/>
              </w:rPr>
              <w:t xml:space="preserve"> - 200</w:t>
            </w:r>
            <w:r w:rsidR="000D5A4A">
              <w:rPr>
                <w:color w:val="595959" w:themeColor="text1" w:themeTint="A6"/>
              </w:rPr>
              <w:t>3</w:t>
            </w:r>
          </w:p>
        </w:tc>
      </w:tr>
    </w:tbl>
    <w:p w14:paraId="4A24752F" w14:textId="1F52A8B4" w:rsidR="00A500CE" w:rsidRPr="00AA13EC" w:rsidRDefault="000D5A4A" w:rsidP="00AA13EC">
      <w:pPr>
        <w:pStyle w:val="Ubicacin"/>
        <w:rPr>
          <w:color w:val="595959" w:themeColor="text1" w:themeTint="A6"/>
          <w:lang w:val="es-PE"/>
        </w:rPr>
      </w:pPr>
      <w:r>
        <w:rPr>
          <w:color w:val="595959" w:themeColor="text1" w:themeTint="A6"/>
        </w:rPr>
        <w:t>Electrónica</w:t>
      </w:r>
      <w:r w:rsidR="00A500CE">
        <w:rPr>
          <w:color w:val="595959" w:themeColor="text1" w:themeTint="A6"/>
        </w:rPr>
        <w:t xml:space="preserve"> Ruttie - </w:t>
      </w:r>
      <w:r w:rsidR="00AA13EC" w:rsidRPr="00AA13EC">
        <w:rPr>
          <w:color w:val="595959" w:themeColor="text1" w:themeTint="A6"/>
          <w:lang w:val="es-PE"/>
        </w:rPr>
        <w:t>(</w:t>
      </w:r>
      <w:r w:rsidR="00AA13EC">
        <w:rPr>
          <w:color w:val="595959" w:themeColor="text1" w:themeTint="A6"/>
          <w:lang w:val="es-PE"/>
        </w:rPr>
        <w:t>Lima</w:t>
      </w:r>
      <w:r w:rsidR="00AA13EC" w:rsidRPr="00AA13EC">
        <w:rPr>
          <w:color w:val="595959" w:themeColor="text1" w:themeTint="A6"/>
          <w:lang w:val="es-PE"/>
        </w:rPr>
        <w:t xml:space="preserve"> – </w:t>
      </w:r>
      <w:r w:rsidR="00AA13EC">
        <w:rPr>
          <w:color w:val="595959" w:themeColor="text1" w:themeTint="A6"/>
          <w:lang w:val="es-PE"/>
        </w:rPr>
        <w:t>Perú</w:t>
      </w:r>
      <w:r w:rsidR="00AA13EC" w:rsidRPr="00AA13EC">
        <w:rPr>
          <w:color w:val="595959" w:themeColor="text1" w:themeTint="A6"/>
          <w:lang w:val="es-PE"/>
        </w:rPr>
        <w:t>)</w:t>
      </w:r>
    </w:p>
    <w:p w14:paraId="73B077BE" w14:textId="4D34EB92" w:rsidR="00A500CE" w:rsidRDefault="000D5A4A" w:rsidP="00A500CE">
      <w:pPr>
        <w:pStyle w:val="Prrafodelista"/>
        <w:rPr>
          <w:color w:val="595959" w:themeColor="text1" w:themeTint="A6"/>
        </w:rPr>
      </w:pPr>
      <w:r>
        <w:rPr>
          <w:color w:val="595959" w:themeColor="text1" w:themeTint="A6"/>
        </w:rPr>
        <w:t>Reparaciones</w:t>
      </w:r>
      <w:r w:rsidR="00A500CE">
        <w:rPr>
          <w:color w:val="595959" w:themeColor="text1" w:themeTint="A6"/>
        </w:rPr>
        <w:t xml:space="preserve"> de </w:t>
      </w:r>
      <w:r>
        <w:rPr>
          <w:color w:val="595959" w:themeColor="text1" w:themeTint="A6"/>
        </w:rPr>
        <w:t>equipos electrónicos TV, Radios, etc.</w:t>
      </w:r>
    </w:p>
    <w:p w14:paraId="6FC55D12" w14:textId="77777777" w:rsidR="00A500CE" w:rsidRPr="00AF78E2" w:rsidRDefault="00A500CE" w:rsidP="00DA563B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</w:rPr>
      </w:pPr>
    </w:p>
    <w:p w14:paraId="0B5169E8" w14:textId="24048D41" w:rsidR="00300698" w:rsidRPr="00AF78E2" w:rsidRDefault="00300698" w:rsidP="00AF78E2">
      <w:pPr>
        <w:rPr>
          <w:color w:val="595959" w:themeColor="text1" w:themeTint="A6"/>
        </w:rPr>
      </w:pPr>
    </w:p>
    <w:p w14:paraId="4D58A393" w14:textId="25F088C3" w:rsidR="00300698" w:rsidRPr="00DA62C9" w:rsidRDefault="007B42BB" w:rsidP="00300698">
      <w:pPr>
        <w:pStyle w:val="Ttulo1"/>
        <w:rPr>
          <w:color w:val="595959" w:themeColor="text1" w:themeTint="A6"/>
        </w:rPr>
      </w:pPr>
      <w:sdt>
        <w:sdtPr>
          <w:rPr>
            <w:color w:val="595959" w:themeColor="text1" w:themeTint="A6"/>
          </w:rPr>
          <w:alias w:val="Educación:"/>
          <w:tag w:val="Educación:"/>
          <w:id w:val="1516970808"/>
          <w:placeholder>
            <w:docPart w:val="62F673C2F62A4F6DB6B73018562753D2"/>
          </w:placeholder>
          <w:temporary/>
          <w:showingPlcHdr/>
          <w15:appearance w15:val="hidden"/>
        </w:sdtPr>
        <w:sdtEndPr/>
        <w:sdtContent>
          <w:r w:rsidR="00300698" w:rsidRPr="00DA62C9">
            <w:rPr>
              <w:color w:val="0070C0"/>
              <w:lang w:bidi="es-ES"/>
            </w:rPr>
            <w:t>Educación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234"/>
        <w:gridCol w:w="2072"/>
      </w:tblGrid>
      <w:tr w:rsidR="00DA62C9" w:rsidRPr="00DA62C9" w14:paraId="15BC34F7" w14:textId="77777777" w:rsidTr="005C0355">
        <w:trPr>
          <w:trHeight w:val="216"/>
        </w:trPr>
        <w:tc>
          <w:tcPr>
            <w:tcW w:w="6485" w:type="dxa"/>
          </w:tcPr>
          <w:p w14:paraId="5C882461" w14:textId="5B64193D" w:rsidR="00300698" w:rsidRPr="00DA62C9" w:rsidRDefault="00150CEF" w:rsidP="007D5AB6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TOLOUSE LAUTREC</w:t>
            </w:r>
          </w:p>
          <w:p w14:paraId="6DE87F3E" w14:textId="25A75602" w:rsidR="00D3324E" w:rsidRPr="00DA62C9" w:rsidRDefault="003701B3" w:rsidP="00AA1ACB">
            <w:pPr>
              <w:pStyle w:val="Ubicacin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Santiago de Surco – Lima Perú</w:t>
            </w:r>
          </w:p>
          <w:p w14:paraId="0B665DD8" w14:textId="56D0C278" w:rsidR="00AA1ACB" w:rsidRPr="00DA62C9" w:rsidRDefault="003701B3" w:rsidP="00D3324E">
            <w:pPr>
              <w:pStyle w:val="Prrafodelista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Diseñador Web y Multimedia</w:t>
            </w:r>
          </w:p>
        </w:tc>
        <w:tc>
          <w:tcPr>
            <w:tcW w:w="2155" w:type="dxa"/>
          </w:tcPr>
          <w:p w14:paraId="712AE5BB" w14:textId="2AAAA661" w:rsidR="00300698" w:rsidRPr="00DA62C9" w:rsidRDefault="003701B3" w:rsidP="006962EF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2010 - 2013</w:t>
            </w:r>
          </w:p>
        </w:tc>
      </w:tr>
    </w:tbl>
    <w:p w14:paraId="7048AF49" w14:textId="748304D3" w:rsidR="00300698" w:rsidRDefault="00300698" w:rsidP="00AA1ACB">
      <w:pPr>
        <w:rPr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234"/>
        <w:gridCol w:w="2072"/>
      </w:tblGrid>
      <w:tr w:rsidR="003701B3" w:rsidRPr="00DA62C9" w14:paraId="7AA01DC0" w14:textId="77777777" w:rsidTr="00B927D1">
        <w:trPr>
          <w:trHeight w:val="216"/>
        </w:trPr>
        <w:tc>
          <w:tcPr>
            <w:tcW w:w="6485" w:type="dxa"/>
          </w:tcPr>
          <w:p w14:paraId="04FC6682" w14:textId="00900743" w:rsidR="003701B3" w:rsidRPr="00DA62C9" w:rsidRDefault="003701B3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SENSICO</w:t>
            </w:r>
          </w:p>
          <w:p w14:paraId="61F53DAD" w14:textId="6A89C042" w:rsidR="003701B3" w:rsidRPr="00DA62C9" w:rsidRDefault="003701B3" w:rsidP="00B927D1">
            <w:pPr>
              <w:pStyle w:val="Ubicacin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 xml:space="preserve">Huancayo </w:t>
            </w:r>
            <w:r w:rsidR="00C82C8E">
              <w:rPr>
                <w:color w:val="595959" w:themeColor="text1" w:themeTint="A6"/>
              </w:rPr>
              <w:t>Junín</w:t>
            </w:r>
            <w:r>
              <w:rPr>
                <w:color w:val="595959" w:themeColor="text1" w:themeTint="A6"/>
              </w:rPr>
              <w:t xml:space="preserve"> – Lima Perú</w:t>
            </w:r>
          </w:p>
          <w:p w14:paraId="184BF562" w14:textId="63FB2F7E" w:rsidR="003701B3" w:rsidRPr="00DA62C9" w:rsidRDefault="003701B3" w:rsidP="00B927D1">
            <w:pPr>
              <w:pStyle w:val="Prrafodelista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Diseño gráfico y desarrollo Web</w:t>
            </w:r>
          </w:p>
        </w:tc>
        <w:tc>
          <w:tcPr>
            <w:tcW w:w="2155" w:type="dxa"/>
          </w:tcPr>
          <w:p w14:paraId="35117AC8" w14:textId="304D3C81" w:rsidR="003701B3" w:rsidRPr="00DA62C9" w:rsidRDefault="003701B3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2000 - 2001</w:t>
            </w:r>
          </w:p>
        </w:tc>
      </w:tr>
    </w:tbl>
    <w:p w14:paraId="615D08BD" w14:textId="084164EE" w:rsidR="003701B3" w:rsidRDefault="003701B3" w:rsidP="00AA1ACB">
      <w:pPr>
        <w:rPr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234"/>
        <w:gridCol w:w="2072"/>
      </w:tblGrid>
      <w:tr w:rsidR="003701B3" w:rsidRPr="00DA62C9" w14:paraId="70D78A2C" w14:textId="77777777" w:rsidTr="00B927D1">
        <w:trPr>
          <w:trHeight w:val="216"/>
        </w:trPr>
        <w:tc>
          <w:tcPr>
            <w:tcW w:w="6485" w:type="dxa"/>
          </w:tcPr>
          <w:p w14:paraId="0893AC2A" w14:textId="717C0181" w:rsidR="003701B3" w:rsidRPr="00DA62C9" w:rsidRDefault="003701B3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SENATI</w:t>
            </w:r>
          </w:p>
          <w:p w14:paraId="2440781D" w14:textId="2FAAE571" w:rsidR="003701B3" w:rsidRPr="00DA62C9" w:rsidRDefault="00C82C8E" w:rsidP="00B927D1">
            <w:pPr>
              <w:pStyle w:val="Ubicacin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Huancayo Junín –</w:t>
            </w:r>
            <w:r w:rsidR="003701B3">
              <w:rPr>
                <w:color w:val="595959" w:themeColor="text1" w:themeTint="A6"/>
              </w:rPr>
              <w:t xml:space="preserve"> Lima Perú</w:t>
            </w:r>
          </w:p>
          <w:p w14:paraId="584CB47E" w14:textId="1B4F15EE" w:rsidR="003701B3" w:rsidRPr="00DA62C9" w:rsidRDefault="00B636D8" w:rsidP="00B927D1">
            <w:pPr>
              <w:pStyle w:val="Prrafodelista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Programador</w:t>
            </w:r>
            <w:r w:rsidR="003701B3">
              <w:rPr>
                <w:color w:val="595959" w:themeColor="text1" w:themeTint="A6"/>
              </w:rPr>
              <w:t xml:space="preserve"> Web y Multimedia</w:t>
            </w:r>
          </w:p>
        </w:tc>
        <w:tc>
          <w:tcPr>
            <w:tcW w:w="2155" w:type="dxa"/>
          </w:tcPr>
          <w:p w14:paraId="11B53C50" w14:textId="422F8BC1" w:rsidR="003701B3" w:rsidRPr="00DA62C9" w:rsidRDefault="00206468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1999</w:t>
            </w:r>
            <w:r w:rsidR="003701B3">
              <w:rPr>
                <w:color w:val="595959" w:themeColor="text1" w:themeTint="A6"/>
              </w:rPr>
              <w:t xml:space="preserve"> - 2</w:t>
            </w:r>
            <w:r>
              <w:rPr>
                <w:color w:val="595959" w:themeColor="text1" w:themeTint="A6"/>
              </w:rPr>
              <w:t>000</w:t>
            </w:r>
          </w:p>
        </w:tc>
      </w:tr>
    </w:tbl>
    <w:p w14:paraId="4FC9B78E" w14:textId="17DCB445" w:rsidR="003701B3" w:rsidRDefault="003701B3" w:rsidP="00AA1ACB">
      <w:pPr>
        <w:rPr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234"/>
        <w:gridCol w:w="2072"/>
      </w:tblGrid>
      <w:tr w:rsidR="003701B3" w:rsidRPr="00DA62C9" w14:paraId="5730EABB" w14:textId="77777777" w:rsidTr="00B927D1">
        <w:trPr>
          <w:trHeight w:val="216"/>
        </w:trPr>
        <w:tc>
          <w:tcPr>
            <w:tcW w:w="6485" w:type="dxa"/>
          </w:tcPr>
          <w:p w14:paraId="59AD7F33" w14:textId="59054872" w:rsidR="003701B3" w:rsidRPr="00DA62C9" w:rsidRDefault="00C82C8E" w:rsidP="00B927D1">
            <w:pPr>
              <w:pStyle w:val="Ttulo2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GAMOR CETPRO</w:t>
            </w:r>
          </w:p>
          <w:p w14:paraId="6FF59E84" w14:textId="2706E579" w:rsidR="003701B3" w:rsidRPr="00DA62C9" w:rsidRDefault="00206468" w:rsidP="00B927D1">
            <w:pPr>
              <w:pStyle w:val="Ubicacin"/>
              <w:rPr>
                <w:color w:val="595959" w:themeColor="text1" w:themeTint="A6"/>
              </w:rPr>
            </w:pPr>
            <w:r w:rsidRPr="00206468">
              <w:rPr>
                <w:color w:val="595959" w:themeColor="text1" w:themeTint="A6"/>
              </w:rPr>
              <w:t>Cercado de Lima</w:t>
            </w:r>
            <w:r>
              <w:rPr>
                <w:color w:val="595959" w:themeColor="text1" w:themeTint="A6"/>
              </w:rPr>
              <w:t xml:space="preserve"> </w:t>
            </w:r>
            <w:r w:rsidR="003701B3">
              <w:rPr>
                <w:color w:val="595959" w:themeColor="text1" w:themeTint="A6"/>
              </w:rPr>
              <w:t>–</w:t>
            </w:r>
            <w:r>
              <w:rPr>
                <w:color w:val="595959" w:themeColor="text1" w:themeTint="A6"/>
              </w:rPr>
              <w:t xml:space="preserve"> </w:t>
            </w:r>
            <w:r w:rsidR="003701B3">
              <w:rPr>
                <w:color w:val="595959" w:themeColor="text1" w:themeTint="A6"/>
              </w:rPr>
              <w:t>Perú</w:t>
            </w:r>
          </w:p>
          <w:p w14:paraId="3CCF29BC" w14:textId="6641670C" w:rsidR="003701B3" w:rsidRPr="00DA62C9" w:rsidRDefault="00206468" w:rsidP="00B927D1">
            <w:pPr>
              <w:pStyle w:val="Prrafodelista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Electrónica – Reparación de equipos electrónicos.</w:t>
            </w:r>
          </w:p>
        </w:tc>
        <w:tc>
          <w:tcPr>
            <w:tcW w:w="2155" w:type="dxa"/>
          </w:tcPr>
          <w:p w14:paraId="7280EDD5" w14:textId="73A9FFE5" w:rsidR="003701B3" w:rsidRPr="00DA62C9" w:rsidRDefault="00206468" w:rsidP="00B927D1">
            <w:pPr>
              <w:pStyle w:val="Fechas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1998</w:t>
            </w:r>
            <w:r w:rsidR="003701B3">
              <w:rPr>
                <w:color w:val="595959" w:themeColor="text1" w:themeTint="A6"/>
              </w:rPr>
              <w:t xml:space="preserve"> - </w:t>
            </w:r>
            <w:r>
              <w:rPr>
                <w:color w:val="595959" w:themeColor="text1" w:themeTint="A6"/>
              </w:rPr>
              <w:t>1999</w:t>
            </w:r>
          </w:p>
        </w:tc>
      </w:tr>
    </w:tbl>
    <w:p w14:paraId="08FC7F54" w14:textId="66C9655C" w:rsidR="003701B3" w:rsidRDefault="003701B3" w:rsidP="00AA1ACB">
      <w:pPr>
        <w:rPr>
          <w:color w:val="595959" w:themeColor="text1" w:themeTint="A6"/>
        </w:rPr>
      </w:pPr>
    </w:p>
    <w:p w14:paraId="574257EE" w14:textId="273439AD" w:rsidR="003932AA" w:rsidRDefault="003932AA" w:rsidP="00AA1ACB">
      <w:pPr>
        <w:rPr>
          <w:color w:val="595959" w:themeColor="text1" w:themeTint="A6"/>
        </w:rPr>
      </w:pPr>
    </w:p>
    <w:p w14:paraId="19957120" w14:textId="152192D9" w:rsidR="003932AA" w:rsidRDefault="003932AA" w:rsidP="00AA1ACB">
      <w:pPr>
        <w:rPr>
          <w:color w:val="595959" w:themeColor="text1" w:themeTint="A6"/>
        </w:rPr>
      </w:pPr>
    </w:p>
    <w:p w14:paraId="20D1FFE9" w14:textId="77777777" w:rsidR="003932AA" w:rsidRPr="00AF78E2" w:rsidRDefault="003932AA" w:rsidP="003932AA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</w:rPr>
      </w:pPr>
    </w:p>
    <w:p w14:paraId="335350B5" w14:textId="77777777" w:rsidR="003932AA" w:rsidRPr="00AF78E2" w:rsidRDefault="003932AA" w:rsidP="003932AA">
      <w:pPr>
        <w:rPr>
          <w:color w:val="595959" w:themeColor="text1" w:themeTint="A6"/>
        </w:rPr>
      </w:pPr>
    </w:p>
    <w:p w14:paraId="56986F32" w14:textId="77777777" w:rsidR="003932AA" w:rsidRPr="00AF78E2" w:rsidRDefault="003932AA" w:rsidP="003932AA">
      <w:pPr>
        <w:pStyle w:val="Prrafodelista"/>
        <w:numPr>
          <w:ilvl w:val="0"/>
          <w:numId w:val="0"/>
        </w:numPr>
        <w:ind w:left="792"/>
        <w:rPr>
          <w:color w:val="595959" w:themeColor="text1" w:themeTint="A6"/>
        </w:rPr>
      </w:pPr>
    </w:p>
    <w:p w14:paraId="30EEBB44" w14:textId="77777777" w:rsidR="003932AA" w:rsidRPr="00AF78E2" w:rsidRDefault="003932AA" w:rsidP="003932AA">
      <w:pPr>
        <w:rPr>
          <w:color w:val="595959" w:themeColor="text1" w:themeTint="A6"/>
        </w:rPr>
      </w:pPr>
    </w:p>
    <w:p w14:paraId="440B477A" w14:textId="3D08F562" w:rsidR="003932AA" w:rsidRDefault="003932AA" w:rsidP="003932AA">
      <w:pPr>
        <w:pStyle w:val="Ttulo1"/>
        <w:rPr>
          <w:color w:val="4F81BD" w:themeColor="accent1"/>
        </w:rPr>
      </w:pPr>
      <w:r w:rsidRPr="003932AA">
        <w:rPr>
          <w:color w:val="4F81BD" w:themeColor="accent1"/>
        </w:rPr>
        <w:t>DOCUMENTACIón</w:t>
      </w:r>
    </w:p>
    <w:p w14:paraId="1BBA959C" w14:textId="76336F17" w:rsidR="003932AA" w:rsidRDefault="003932AA" w:rsidP="003932AA"/>
    <w:p w14:paraId="2E39CD6D" w14:textId="13FC6B3D" w:rsidR="003B3939" w:rsidRDefault="003B3939" w:rsidP="003932AA"/>
    <w:p w14:paraId="5ECC07F7" w14:textId="1E3376F2" w:rsidR="003932AA" w:rsidRDefault="003932AA" w:rsidP="003932AA"/>
    <w:p w14:paraId="7CDB9826" w14:textId="3ACB00E3" w:rsidR="003932AA" w:rsidRDefault="003932AA" w:rsidP="003932AA">
      <w:r w:rsidRPr="003B3939">
        <w:rPr>
          <w:b/>
          <w:bCs/>
          <w:sz w:val="24"/>
          <w:szCs w:val="24"/>
        </w:rPr>
        <w:t>Toulouse</w:t>
      </w:r>
      <w:r w:rsidR="003B3939">
        <w:rPr>
          <w:b/>
          <w:bCs/>
          <w:sz w:val="24"/>
          <w:szCs w:val="24"/>
        </w:rPr>
        <w:t xml:space="preserve"> </w:t>
      </w:r>
      <w:r w:rsidRPr="003B3939">
        <w:rPr>
          <w:b/>
          <w:bCs/>
          <w:sz w:val="24"/>
          <w:szCs w:val="24"/>
        </w:rPr>
        <w:t>Lautrec</w:t>
      </w:r>
      <w:r>
        <w:rPr>
          <w:noProof/>
        </w:rPr>
        <w:drawing>
          <wp:inline distT="0" distB="0" distL="0" distR="0" wp14:anchorId="2FBB0B83" wp14:editId="32B71257">
            <wp:extent cx="4029075" cy="5544532"/>
            <wp:effectExtent l="4445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30414" cy="554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F493E" wp14:editId="145925BA">
            <wp:extent cx="3949200" cy="5434614"/>
            <wp:effectExtent l="318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54921" cy="544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FBAE1" wp14:editId="634ACDB2">
            <wp:extent cx="4896372" cy="4893943"/>
            <wp:effectExtent l="1270" t="0" r="127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5" b="29304"/>
                    <a:stretch/>
                  </pic:blipFill>
                  <pic:spPr bwMode="auto">
                    <a:xfrm rot="5400000">
                      <a:off x="0" y="0"/>
                      <a:ext cx="4897641" cy="489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D01AD" wp14:editId="658FBCF4">
            <wp:extent cx="4828761" cy="4830122"/>
            <wp:effectExtent l="0" t="635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3" b="29022"/>
                    <a:stretch/>
                  </pic:blipFill>
                  <pic:spPr bwMode="auto">
                    <a:xfrm rot="5400000">
                      <a:off x="0" y="0"/>
                      <a:ext cx="4838294" cy="483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6083" w14:textId="68266226" w:rsidR="003932AA" w:rsidRDefault="003932AA" w:rsidP="003932AA"/>
    <w:p w14:paraId="23903202" w14:textId="2FC5B58A" w:rsidR="003932AA" w:rsidRDefault="003932AA" w:rsidP="003932AA">
      <w:r>
        <w:t>SENSICO</w:t>
      </w:r>
    </w:p>
    <w:p w14:paraId="4ED24945" w14:textId="47C8733B" w:rsidR="003932AA" w:rsidRDefault="003932AA" w:rsidP="003932AA">
      <w:r>
        <w:rPr>
          <w:noProof/>
        </w:rPr>
        <w:lastRenderedPageBreak/>
        <w:drawing>
          <wp:inline distT="0" distB="0" distL="0" distR="0" wp14:anchorId="23844E55" wp14:editId="40823CF3">
            <wp:extent cx="3864124" cy="5363004"/>
            <wp:effectExtent l="0" t="635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 b="2563"/>
                    <a:stretch/>
                  </pic:blipFill>
                  <pic:spPr bwMode="auto">
                    <a:xfrm rot="5400000">
                      <a:off x="0" y="0"/>
                      <a:ext cx="3876292" cy="537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EE0E6" wp14:editId="14BA3D25">
            <wp:extent cx="3913449" cy="5418310"/>
            <wp:effectExtent l="0" t="9525" r="1905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" b="2894"/>
                    <a:stretch/>
                  </pic:blipFill>
                  <pic:spPr bwMode="auto">
                    <a:xfrm rot="5400000">
                      <a:off x="0" y="0"/>
                      <a:ext cx="3942623" cy="545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98083" w14:textId="51C418E0" w:rsidR="00C17D35" w:rsidRDefault="00C17D35" w:rsidP="003932AA"/>
    <w:p w14:paraId="6AFB29CE" w14:textId="2DBE581A" w:rsidR="00C17D35" w:rsidRDefault="00C17D35" w:rsidP="003932AA">
      <w:r>
        <w:t>SENATI</w:t>
      </w:r>
    </w:p>
    <w:p w14:paraId="7A46B5B5" w14:textId="05B5DFE9" w:rsidR="00C17D35" w:rsidRDefault="00C17D35" w:rsidP="003932AA"/>
    <w:p w14:paraId="2D5BAA90" w14:textId="7A5D7200" w:rsidR="00C17D35" w:rsidRDefault="00C17D35" w:rsidP="003932AA">
      <w:r>
        <w:rPr>
          <w:noProof/>
        </w:rPr>
        <w:lastRenderedPageBreak/>
        <w:drawing>
          <wp:inline distT="0" distB="0" distL="0" distR="0" wp14:anchorId="6480527F" wp14:editId="0FD69C54">
            <wp:extent cx="5267325" cy="7248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66FA" w14:textId="27060C0C" w:rsidR="00C17D35" w:rsidRDefault="00C17D35" w:rsidP="003932AA"/>
    <w:p w14:paraId="2E08F443" w14:textId="57E9127F" w:rsidR="00C17D35" w:rsidRDefault="00C17D35" w:rsidP="003932AA">
      <w:r>
        <w:t>GAMOR</w:t>
      </w:r>
    </w:p>
    <w:p w14:paraId="237774F8" w14:textId="1993052B" w:rsidR="00C17D35" w:rsidRDefault="00C17D35" w:rsidP="003932AA">
      <w:r>
        <w:rPr>
          <w:noProof/>
        </w:rPr>
        <w:lastRenderedPageBreak/>
        <w:drawing>
          <wp:inline distT="0" distB="0" distL="0" distR="0" wp14:anchorId="28EA0015" wp14:editId="7A82CB8B">
            <wp:extent cx="4222115" cy="5372703"/>
            <wp:effectExtent l="0" t="3492" r="3492" b="3493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9"/>
                    <a:stretch/>
                  </pic:blipFill>
                  <pic:spPr bwMode="auto">
                    <a:xfrm rot="16200000">
                      <a:off x="0" y="0"/>
                      <a:ext cx="4223069" cy="537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8A6F5" wp14:editId="09E2B611">
            <wp:extent cx="4272434" cy="5436477"/>
            <wp:effectExtent l="8572" t="0" r="3493" b="3492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4"/>
                    <a:stretch/>
                  </pic:blipFill>
                  <pic:spPr bwMode="auto">
                    <a:xfrm rot="16200000">
                      <a:off x="0" y="0"/>
                      <a:ext cx="4278636" cy="544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11B7E" wp14:editId="5734A461">
            <wp:extent cx="4471035" cy="5678278"/>
            <wp:effectExtent l="6033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1"/>
                    <a:stretch/>
                  </pic:blipFill>
                  <pic:spPr bwMode="auto">
                    <a:xfrm rot="16200000">
                      <a:off x="0" y="0"/>
                      <a:ext cx="4472807" cy="568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9F3A0" w14:textId="268E84EF" w:rsidR="00C17D35" w:rsidRDefault="00C17D35" w:rsidP="003932AA"/>
    <w:p w14:paraId="448E863D" w14:textId="2222699A" w:rsidR="00C17D35" w:rsidRDefault="00C17D35" w:rsidP="003932AA">
      <w:r>
        <w:t>OTROS</w:t>
      </w:r>
    </w:p>
    <w:p w14:paraId="1D39F56A" w14:textId="4E178F48" w:rsidR="00C17D35" w:rsidRDefault="00C17D35" w:rsidP="003932AA">
      <w:r>
        <w:rPr>
          <w:noProof/>
        </w:rPr>
        <w:drawing>
          <wp:inline distT="0" distB="0" distL="0" distR="0" wp14:anchorId="49A2BB26" wp14:editId="07727C4F">
            <wp:extent cx="5267325" cy="37242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EBAD" w14:textId="18C39471" w:rsidR="00C17D35" w:rsidRDefault="00C17D35" w:rsidP="003932AA">
      <w:r>
        <w:rPr>
          <w:noProof/>
        </w:rPr>
        <w:lastRenderedPageBreak/>
        <w:drawing>
          <wp:inline distT="0" distB="0" distL="0" distR="0" wp14:anchorId="621C2A3F" wp14:editId="4502D574">
            <wp:extent cx="5267325" cy="7439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726B" w14:textId="6FB176F8" w:rsidR="00C17D35" w:rsidRDefault="00C17D35" w:rsidP="003932AA">
      <w:r>
        <w:rPr>
          <w:noProof/>
        </w:rPr>
        <w:lastRenderedPageBreak/>
        <w:drawing>
          <wp:inline distT="0" distB="0" distL="0" distR="0" wp14:anchorId="4E471C62" wp14:editId="3854B392">
            <wp:extent cx="5267325" cy="72485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56B" w14:textId="01712591" w:rsidR="003B3939" w:rsidRDefault="003B3939" w:rsidP="003932AA">
      <w:r>
        <w:rPr>
          <w:noProof/>
        </w:rPr>
        <w:lastRenderedPageBreak/>
        <w:drawing>
          <wp:inline distT="0" distB="0" distL="0" distR="0" wp14:anchorId="7DB7F7F5" wp14:editId="693A4B00">
            <wp:extent cx="5267325" cy="34575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C2CB9" wp14:editId="320C1D08">
            <wp:extent cx="5267325" cy="34766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CB58C" wp14:editId="4BB5551D">
            <wp:extent cx="5267325" cy="34766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D6C2" w14:textId="250AA860" w:rsidR="003B3939" w:rsidRDefault="003B3939" w:rsidP="003932AA"/>
    <w:p w14:paraId="24EA29D1" w14:textId="1D1863C3" w:rsidR="003B3939" w:rsidRDefault="003B3939" w:rsidP="003932AA">
      <w:r>
        <w:rPr>
          <w:noProof/>
        </w:rPr>
        <w:drawing>
          <wp:inline distT="0" distB="0" distL="0" distR="0" wp14:anchorId="540E03B4" wp14:editId="5B992474">
            <wp:extent cx="4104960" cy="5333842"/>
            <wp:effectExtent l="0" t="4763" r="5398" b="5397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8"/>
                    <a:stretch/>
                  </pic:blipFill>
                  <pic:spPr bwMode="auto">
                    <a:xfrm rot="5400000">
                      <a:off x="0" y="0"/>
                      <a:ext cx="4106106" cy="533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FFB7" w14:textId="5BA76D97" w:rsidR="003B3939" w:rsidRDefault="003B3939" w:rsidP="003932AA">
      <w:r>
        <w:rPr>
          <w:noProof/>
        </w:rPr>
        <w:lastRenderedPageBreak/>
        <w:drawing>
          <wp:inline distT="0" distB="0" distL="0" distR="0" wp14:anchorId="142D241D" wp14:editId="0999E6FB">
            <wp:extent cx="4342765" cy="605790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b="6687"/>
                    <a:stretch/>
                  </pic:blipFill>
                  <pic:spPr bwMode="auto">
                    <a:xfrm>
                      <a:off x="0" y="0"/>
                      <a:ext cx="4346324" cy="60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6C2A5" w14:textId="6C227862" w:rsidR="003B3939" w:rsidRPr="003932AA" w:rsidRDefault="003B3939" w:rsidP="003932AA">
      <w:r>
        <w:rPr>
          <w:noProof/>
        </w:rPr>
        <w:lastRenderedPageBreak/>
        <w:drawing>
          <wp:inline distT="0" distB="0" distL="0" distR="0" wp14:anchorId="05711873" wp14:editId="33981320">
            <wp:extent cx="5267325" cy="72485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3939" w:rsidRPr="003932AA" w:rsidSect="00335A5C">
      <w:headerReference w:type="default" r:id="rId29"/>
      <w:pgSz w:w="11906" w:h="16838" w:code="9"/>
      <w:pgMar w:top="1440" w:right="1800" w:bottom="108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CF3B9" w14:textId="77777777" w:rsidR="007B42BB" w:rsidRDefault="007B42BB" w:rsidP="00580C51">
      <w:pPr>
        <w:spacing w:before="0" w:after="0" w:line="240" w:lineRule="auto"/>
      </w:pPr>
      <w:r>
        <w:separator/>
      </w:r>
    </w:p>
  </w:endnote>
  <w:endnote w:type="continuationSeparator" w:id="0">
    <w:p w14:paraId="6E26BE71" w14:textId="77777777" w:rsidR="007B42BB" w:rsidRDefault="007B42BB" w:rsidP="00580C5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46E02" w14:textId="77777777" w:rsidR="007B42BB" w:rsidRDefault="007B42BB" w:rsidP="00580C51">
      <w:pPr>
        <w:spacing w:before="0" w:after="0" w:line="240" w:lineRule="auto"/>
      </w:pPr>
      <w:r>
        <w:separator/>
      </w:r>
    </w:p>
  </w:footnote>
  <w:footnote w:type="continuationSeparator" w:id="0">
    <w:p w14:paraId="6E8EF792" w14:textId="77777777" w:rsidR="007B42BB" w:rsidRDefault="007B42BB" w:rsidP="00580C5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9FED0" w14:textId="77777777" w:rsidR="00335A5C" w:rsidRDefault="00335A5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8328AA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7C604A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198AB6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4842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90D5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056EEC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9A7D5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EAE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276DC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2D486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2543B9"/>
    <w:multiLevelType w:val="hybridMultilevel"/>
    <w:tmpl w:val="B4E41328"/>
    <w:lvl w:ilvl="0" w:tplc="6DF2384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1" w15:restartNumberingAfterBreak="0">
    <w:nsid w:val="15AB6A4E"/>
    <w:multiLevelType w:val="hybridMultilevel"/>
    <w:tmpl w:val="DC14A70E"/>
    <w:lvl w:ilvl="0" w:tplc="6DF2384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2" w15:restartNumberingAfterBreak="0">
    <w:nsid w:val="1EAB4CC5"/>
    <w:multiLevelType w:val="hybridMultilevel"/>
    <w:tmpl w:val="E33C12EA"/>
    <w:lvl w:ilvl="0" w:tplc="10E69C7A">
      <w:start w:val="1"/>
      <w:numFmt w:val="bulle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b w:val="0"/>
        <w:i w:val="0"/>
        <w:color w:val="808080"/>
        <w:sz w:val="12"/>
        <w:szCs w:val="1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416E5"/>
    <w:multiLevelType w:val="hybridMultilevel"/>
    <w:tmpl w:val="22BCDA6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32B5DD0"/>
    <w:multiLevelType w:val="hybridMultilevel"/>
    <w:tmpl w:val="6EE8404C"/>
    <w:lvl w:ilvl="0" w:tplc="204EB21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2"/>
      </w:rPr>
    </w:lvl>
    <w:lvl w:ilvl="1" w:tplc="7FC41068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B75600"/>
    <w:multiLevelType w:val="singleLevel"/>
    <w:tmpl w:val="EBBC44FA"/>
    <w:lvl w:ilvl="0">
      <w:start w:val="1"/>
      <w:numFmt w:val="bullet"/>
      <w:lvlText w:val=""/>
      <w:lvlJc w:val="left"/>
      <w:pPr>
        <w:tabs>
          <w:tab w:val="num" w:pos="360"/>
        </w:tabs>
        <w:ind w:left="245" w:hanging="245"/>
      </w:pPr>
      <w:rPr>
        <w:rFonts w:ascii="Wingdings" w:hAnsi="Wingdings" w:hint="default"/>
      </w:rPr>
    </w:lvl>
  </w:abstractNum>
  <w:abstractNum w:abstractNumId="16" w15:restartNumberingAfterBreak="0">
    <w:nsid w:val="7714190B"/>
    <w:multiLevelType w:val="hybridMultilevel"/>
    <w:tmpl w:val="DFDED554"/>
    <w:lvl w:ilvl="0" w:tplc="8BAA88BE">
      <w:start w:val="1"/>
      <w:numFmt w:val="bullet"/>
      <w:lvlText w:val=""/>
      <w:lvlJc w:val="left"/>
      <w:pPr>
        <w:tabs>
          <w:tab w:val="num" w:pos="864"/>
        </w:tabs>
        <w:ind w:left="864" w:hanging="432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cs="Times New Roman" w:hint="default"/>
      </w:rPr>
    </w:lvl>
  </w:abstractNum>
  <w:abstractNum w:abstractNumId="17" w15:restartNumberingAfterBreak="0">
    <w:nsid w:val="7CDE2B48"/>
    <w:multiLevelType w:val="hybridMultilevel"/>
    <w:tmpl w:val="33BAB884"/>
    <w:lvl w:ilvl="0" w:tplc="2014ED52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642692"/>
    <w:multiLevelType w:val="hybridMultilevel"/>
    <w:tmpl w:val="E8FEE684"/>
    <w:lvl w:ilvl="0" w:tplc="40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10"/>
  </w:num>
  <w:num w:numId="4">
    <w:abstractNumId w:val="11"/>
  </w:num>
  <w:num w:numId="5">
    <w:abstractNumId w:val="12"/>
  </w:num>
  <w:num w:numId="6">
    <w:abstractNumId w:val="15"/>
  </w:num>
  <w:num w:numId="7">
    <w:abstractNumId w:val="14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ttachedTemplate r:id="rId1"/>
  <w:stylePaneFormatFilter w:val="7C24" w:allStyles="0" w:customStyles="0" w:latentStyles="1" w:stylesInUse="0" w:headingStyles="1" w:numberingStyles="0" w:tableStyles="0" w:directFormattingOnRuns="0" w:directFormattingOnParagraphs="0" w:directFormattingOnNumbering="1" w:directFormattingOnTables="1" w:clearFormatting="1" w:top3HeadingStyles="1" w:visibleStyles="1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9A1"/>
    <w:rsid w:val="000022EB"/>
    <w:rsid w:val="000214BD"/>
    <w:rsid w:val="00033380"/>
    <w:rsid w:val="00034F0A"/>
    <w:rsid w:val="0006276C"/>
    <w:rsid w:val="000701B2"/>
    <w:rsid w:val="00075E73"/>
    <w:rsid w:val="00081583"/>
    <w:rsid w:val="000B0EE9"/>
    <w:rsid w:val="000D5A4A"/>
    <w:rsid w:val="0010077D"/>
    <w:rsid w:val="00116379"/>
    <w:rsid w:val="00131A7F"/>
    <w:rsid w:val="0013567F"/>
    <w:rsid w:val="001472D8"/>
    <w:rsid w:val="00150CEF"/>
    <w:rsid w:val="00165BAF"/>
    <w:rsid w:val="00177AA8"/>
    <w:rsid w:val="00182D5B"/>
    <w:rsid w:val="001B4B27"/>
    <w:rsid w:val="001F5909"/>
    <w:rsid w:val="00206468"/>
    <w:rsid w:val="0024173A"/>
    <w:rsid w:val="0025418C"/>
    <w:rsid w:val="00264F92"/>
    <w:rsid w:val="002911C8"/>
    <w:rsid w:val="002936AD"/>
    <w:rsid w:val="002A0B18"/>
    <w:rsid w:val="002C35E8"/>
    <w:rsid w:val="00300698"/>
    <w:rsid w:val="00301257"/>
    <w:rsid w:val="00306C2A"/>
    <w:rsid w:val="00323AAA"/>
    <w:rsid w:val="00335A5C"/>
    <w:rsid w:val="00344C6F"/>
    <w:rsid w:val="00361AFB"/>
    <w:rsid w:val="003626D2"/>
    <w:rsid w:val="003677C3"/>
    <w:rsid w:val="003701B3"/>
    <w:rsid w:val="00374E86"/>
    <w:rsid w:val="00375877"/>
    <w:rsid w:val="003779A1"/>
    <w:rsid w:val="00386095"/>
    <w:rsid w:val="003932AA"/>
    <w:rsid w:val="003B3939"/>
    <w:rsid w:val="003F5303"/>
    <w:rsid w:val="0041118B"/>
    <w:rsid w:val="004243A5"/>
    <w:rsid w:val="004263A0"/>
    <w:rsid w:val="004476CD"/>
    <w:rsid w:val="00452239"/>
    <w:rsid w:val="004A4C20"/>
    <w:rsid w:val="004D6619"/>
    <w:rsid w:val="00557584"/>
    <w:rsid w:val="00580C51"/>
    <w:rsid w:val="005C0355"/>
    <w:rsid w:val="005C5D33"/>
    <w:rsid w:val="006411A7"/>
    <w:rsid w:val="0069555F"/>
    <w:rsid w:val="006962EF"/>
    <w:rsid w:val="006B1315"/>
    <w:rsid w:val="006C6E37"/>
    <w:rsid w:val="006E2432"/>
    <w:rsid w:val="007001D6"/>
    <w:rsid w:val="00723045"/>
    <w:rsid w:val="007769BB"/>
    <w:rsid w:val="00790D50"/>
    <w:rsid w:val="00797E8D"/>
    <w:rsid w:val="007A2F12"/>
    <w:rsid w:val="007B42BB"/>
    <w:rsid w:val="007C5B9E"/>
    <w:rsid w:val="007D5AB6"/>
    <w:rsid w:val="008639EB"/>
    <w:rsid w:val="00866CF9"/>
    <w:rsid w:val="008C0829"/>
    <w:rsid w:val="008E18D5"/>
    <w:rsid w:val="008F077B"/>
    <w:rsid w:val="0090731C"/>
    <w:rsid w:val="00907793"/>
    <w:rsid w:val="009077DC"/>
    <w:rsid w:val="00942976"/>
    <w:rsid w:val="0094780C"/>
    <w:rsid w:val="009548CA"/>
    <w:rsid w:val="00987217"/>
    <w:rsid w:val="00A07D6A"/>
    <w:rsid w:val="00A500CE"/>
    <w:rsid w:val="00A84E65"/>
    <w:rsid w:val="00A92B59"/>
    <w:rsid w:val="00AA13EC"/>
    <w:rsid w:val="00AA1ACB"/>
    <w:rsid w:val="00AC26FD"/>
    <w:rsid w:val="00AF0D04"/>
    <w:rsid w:val="00AF1168"/>
    <w:rsid w:val="00AF78E2"/>
    <w:rsid w:val="00B07761"/>
    <w:rsid w:val="00B12D60"/>
    <w:rsid w:val="00B54803"/>
    <w:rsid w:val="00B636D8"/>
    <w:rsid w:val="00B97A1E"/>
    <w:rsid w:val="00BB2B3D"/>
    <w:rsid w:val="00BC249D"/>
    <w:rsid w:val="00C069B4"/>
    <w:rsid w:val="00C17D35"/>
    <w:rsid w:val="00C302EE"/>
    <w:rsid w:val="00C55F0B"/>
    <w:rsid w:val="00C57C87"/>
    <w:rsid w:val="00C61B72"/>
    <w:rsid w:val="00C72C9E"/>
    <w:rsid w:val="00C82C8E"/>
    <w:rsid w:val="00CD22BE"/>
    <w:rsid w:val="00CE600C"/>
    <w:rsid w:val="00D3324E"/>
    <w:rsid w:val="00D449BA"/>
    <w:rsid w:val="00D4662D"/>
    <w:rsid w:val="00D720EA"/>
    <w:rsid w:val="00D97489"/>
    <w:rsid w:val="00DA563B"/>
    <w:rsid w:val="00DA62C9"/>
    <w:rsid w:val="00DB73E1"/>
    <w:rsid w:val="00DE7766"/>
    <w:rsid w:val="00DE7A64"/>
    <w:rsid w:val="00E33FCE"/>
    <w:rsid w:val="00E64C2A"/>
    <w:rsid w:val="00E8536C"/>
    <w:rsid w:val="00E85ACE"/>
    <w:rsid w:val="00EA1D62"/>
    <w:rsid w:val="00F12400"/>
    <w:rsid w:val="00F22A26"/>
    <w:rsid w:val="00F510D1"/>
    <w:rsid w:val="00F84526"/>
    <w:rsid w:val="00FD1B41"/>
    <w:rsid w:val="00FD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2A700270"/>
  <w15:docId w15:val="{9F6C870E-6966-48E6-8D38-44D6E749A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64F92"/>
    <w:pPr>
      <w:spacing w:before="40" w:after="40" w:line="276" w:lineRule="auto"/>
    </w:pPr>
    <w:rPr>
      <w:rFonts w:asciiTheme="minorHAnsi" w:hAnsiTheme="minorHAnsi"/>
      <w:spacing w:val="10"/>
      <w:sz w:val="16"/>
      <w:szCs w:val="16"/>
    </w:rPr>
  </w:style>
  <w:style w:type="paragraph" w:styleId="Ttulo1">
    <w:name w:val="heading 1"/>
    <w:basedOn w:val="Normal"/>
    <w:next w:val="Normal"/>
    <w:uiPriority w:val="9"/>
    <w:qFormat/>
    <w:rsid w:val="000701B2"/>
    <w:pPr>
      <w:pBdr>
        <w:top w:val="single" w:sz="4" w:space="3" w:color="595959" w:themeColor="text1" w:themeTint="A6"/>
        <w:left w:val="single" w:sz="4" w:space="3" w:color="FFFFFF" w:themeColor="background1"/>
        <w:bottom w:val="single" w:sz="4" w:space="4" w:color="595959" w:themeColor="text1" w:themeTint="A6"/>
      </w:pBdr>
      <w:spacing w:before="80" w:after="60"/>
      <w:outlineLvl w:val="0"/>
    </w:pPr>
    <w:rPr>
      <w:rFonts w:asciiTheme="majorHAnsi" w:hAnsiTheme="majorHAnsi"/>
      <w:caps/>
    </w:rPr>
  </w:style>
  <w:style w:type="paragraph" w:styleId="Ttulo2">
    <w:name w:val="heading 2"/>
    <w:basedOn w:val="Normal"/>
    <w:next w:val="Normal"/>
    <w:uiPriority w:val="9"/>
    <w:unhideWhenUsed/>
    <w:qFormat/>
    <w:rsid w:val="00033380"/>
    <w:pPr>
      <w:spacing w:before="80"/>
      <w:ind w:left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rsid w:val="00D9748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B2B3D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B2B3D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uiPriority w:val="9"/>
    <w:semiHidden/>
    <w:unhideWhenUsed/>
    <w:rsid w:val="00D4662D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B2B3D"/>
    <w:pPr>
      <w:keepNext/>
      <w:keepLines/>
      <w:spacing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34F0A"/>
    <w:pPr>
      <w:keepNext/>
      <w:keepLines/>
      <w:spacing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34F0A"/>
    <w:pPr>
      <w:keepNext/>
      <w:keepLines/>
      <w:spacing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semiHidden/>
    <w:rsid w:val="00DE7766"/>
    <w:rPr>
      <w:rFonts w:cs="Tahoma"/>
    </w:rPr>
  </w:style>
  <w:style w:type="paragraph" w:customStyle="1" w:styleId="Informacindecontacto">
    <w:name w:val="Información de contacto"/>
    <w:basedOn w:val="Normal"/>
    <w:uiPriority w:val="1"/>
    <w:qFormat/>
    <w:rsid w:val="00033380"/>
    <w:pPr>
      <w:spacing w:after="240"/>
      <w:contextualSpacing/>
    </w:pPr>
  </w:style>
  <w:style w:type="paragraph" w:customStyle="1" w:styleId="Fechas">
    <w:name w:val="Fechas"/>
    <w:basedOn w:val="Normal"/>
    <w:uiPriority w:val="1"/>
    <w:qFormat/>
    <w:rsid w:val="00116379"/>
    <w:pPr>
      <w:spacing w:before="80"/>
      <w:jc w:val="right"/>
    </w:pPr>
  </w:style>
  <w:style w:type="paragraph" w:customStyle="1" w:styleId="Ubicacin">
    <w:name w:val="Ubicación"/>
    <w:basedOn w:val="Normal"/>
    <w:link w:val="Carcterdeubicacin"/>
    <w:uiPriority w:val="1"/>
    <w:unhideWhenUsed/>
    <w:qFormat/>
    <w:rsid w:val="00300698"/>
    <w:pPr>
      <w:ind w:left="432"/>
    </w:pPr>
    <w:rPr>
      <w:i/>
    </w:rPr>
  </w:style>
  <w:style w:type="character" w:customStyle="1" w:styleId="Carcterdeubicacin">
    <w:name w:val="Carácter de ubicación"/>
    <w:basedOn w:val="Fuentedeprrafopredeter"/>
    <w:link w:val="Ubicacin"/>
    <w:uiPriority w:val="1"/>
    <w:rsid w:val="00264F92"/>
    <w:rPr>
      <w:rFonts w:asciiTheme="minorHAnsi" w:hAnsiTheme="minorHAnsi"/>
      <w:i/>
      <w:spacing w:val="10"/>
      <w:sz w:val="16"/>
      <w:szCs w:val="16"/>
    </w:rPr>
  </w:style>
  <w:style w:type="paragraph" w:styleId="Prrafodelista">
    <w:name w:val="List Paragraph"/>
    <w:basedOn w:val="Normal"/>
    <w:uiPriority w:val="34"/>
    <w:qFormat/>
    <w:rsid w:val="00033380"/>
    <w:pPr>
      <w:numPr>
        <w:numId w:val="18"/>
      </w:numPr>
      <w:spacing w:after="120"/>
      <w:ind w:left="792"/>
    </w:pPr>
  </w:style>
  <w:style w:type="character" w:styleId="Textodelmarcadordeposicin">
    <w:name w:val="Placeholder Text"/>
    <w:basedOn w:val="Fuentedeprrafopredeter"/>
    <w:uiPriority w:val="99"/>
    <w:semiHidden/>
    <w:rsid w:val="00BB2B3D"/>
    <w:rPr>
      <w:color w:val="595959" w:themeColor="text1" w:themeTint="A6"/>
    </w:rPr>
  </w:style>
  <w:style w:type="paragraph" w:styleId="Encabezado">
    <w:name w:val="header"/>
    <w:basedOn w:val="Normal"/>
    <w:link w:val="EncabezadoCar"/>
    <w:uiPriority w:val="99"/>
    <w:unhideWhenUsed/>
    <w:rsid w:val="009077DC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4F92"/>
    <w:rPr>
      <w:rFonts w:asciiTheme="minorHAnsi" w:hAnsiTheme="minorHAnsi"/>
      <w:spacing w:val="10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rsid w:val="009077DC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4F92"/>
    <w:rPr>
      <w:rFonts w:asciiTheme="minorHAnsi" w:hAnsiTheme="minorHAnsi"/>
      <w:spacing w:val="10"/>
      <w:sz w:val="16"/>
      <w:szCs w:val="16"/>
    </w:rPr>
  </w:style>
  <w:style w:type="table" w:styleId="Tablaconcuadrcula">
    <w:name w:val="Table Grid"/>
    <w:basedOn w:val="Tablanormal"/>
    <w:rsid w:val="000333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loque">
    <w:name w:val="Block Text"/>
    <w:basedOn w:val="Normal"/>
    <w:semiHidden/>
    <w:unhideWhenUsed/>
    <w:rsid w:val="00BB2B3D"/>
    <w:pPr>
      <w:pBdr>
        <w:top w:val="single" w:sz="2" w:space="10" w:color="365F91" w:themeColor="accent1" w:themeShade="BF" w:shadow="1"/>
        <w:left w:val="single" w:sz="2" w:space="10" w:color="365F91" w:themeColor="accent1" w:themeShade="BF" w:shadow="1"/>
        <w:bottom w:val="single" w:sz="2" w:space="10" w:color="365F91" w:themeColor="accent1" w:themeShade="BF" w:shadow="1"/>
        <w:right w:val="single" w:sz="2" w:space="10" w:color="365F91" w:themeColor="accent1" w:themeShade="BF" w:shadow="1"/>
      </w:pBdr>
      <w:ind w:left="1152" w:right="1152"/>
    </w:pPr>
    <w:rPr>
      <w:rFonts w:eastAsiaTheme="minorEastAsia" w:cstheme="minorBidi"/>
      <w:i/>
      <w:iCs/>
      <w:color w:val="365F91" w:themeColor="accent1" w:themeShade="BF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64F92"/>
    <w:rPr>
      <w:rFonts w:asciiTheme="majorHAnsi" w:eastAsiaTheme="majorEastAsia" w:hAnsiTheme="majorHAnsi" w:cstheme="majorBidi"/>
      <w:i/>
      <w:iCs/>
      <w:color w:val="365F91" w:themeColor="accent1" w:themeShade="BF"/>
      <w:spacing w:val="10"/>
      <w:sz w:val="16"/>
      <w:szCs w:val="16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64F92"/>
    <w:rPr>
      <w:rFonts w:asciiTheme="majorHAnsi" w:eastAsiaTheme="majorEastAsia" w:hAnsiTheme="majorHAnsi" w:cstheme="majorBidi"/>
      <w:color w:val="365F91" w:themeColor="accent1" w:themeShade="BF"/>
      <w:spacing w:val="10"/>
      <w:sz w:val="16"/>
      <w:szCs w:val="1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64F92"/>
    <w:rPr>
      <w:rFonts w:asciiTheme="majorHAnsi" w:eastAsiaTheme="majorEastAsia" w:hAnsiTheme="majorHAnsi" w:cstheme="majorBidi"/>
      <w:i/>
      <w:iCs/>
      <w:color w:val="243F60" w:themeColor="accent1" w:themeShade="7F"/>
      <w:spacing w:val="10"/>
      <w:sz w:val="16"/>
      <w:szCs w:val="16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BB2B3D"/>
    <w:rPr>
      <w:i/>
      <w:iCs/>
      <w:color w:val="365F9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BB2B3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BB2B3D"/>
    <w:rPr>
      <w:rFonts w:asciiTheme="minorHAnsi" w:hAnsiTheme="minorHAnsi"/>
      <w:i/>
      <w:iCs/>
      <w:color w:val="365F91" w:themeColor="accent1" w:themeShade="BF"/>
      <w:spacing w:val="10"/>
      <w:sz w:val="16"/>
      <w:szCs w:val="16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BB2B3D"/>
    <w:rPr>
      <w:b/>
      <w:bCs/>
      <w:caps w:val="0"/>
      <w:smallCaps/>
      <w:color w:val="365F91" w:themeColor="accent1" w:themeShade="BF"/>
      <w:spacing w:val="5"/>
    </w:rPr>
  </w:style>
  <w:style w:type="character" w:styleId="Ttulodellibro">
    <w:name w:val="Book Title"/>
    <w:basedOn w:val="Fuentedeprrafopredeter"/>
    <w:uiPriority w:val="33"/>
    <w:semiHidden/>
    <w:unhideWhenUsed/>
    <w:qFormat/>
    <w:rsid w:val="00034F0A"/>
    <w:rPr>
      <w:b/>
      <w:bCs/>
      <w:i/>
      <w:iCs/>
      <w:spacing w:val="5"/>
    </w:rPr>
  </w:style>
  <w:style w:type="paragraph" w:styleId="Descripcin">
    <w:name w:val="caption"/>
    <w:basedOn w:val="Normal"/>
    <w:next w:val="Normal"/>
    <w:semiHidden/>
    <w:unhideWhenUsed/>
    <w:qFormat/>
    <w:rsid w:val="00034F0A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nfasis">
    <w:name w:val="Emphasis"/>
    <w:basedOn w:val="Fuentedeprrafopredeter"/>
    <w:semiHidden/>
    <w:unhideWhenUsed/>
    <w:qFormat/>
    <w:rsid w:val="00034F0A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34F0A"/>
    <w:rPr>
      <w:rFonts w:asciiTheme="majorHAnsi" w:eastAsiaTheme="majorEastAsia" w:hAnsiTheme="majorHAnsi" w:cstheme="majorBidi"/>
      <w:color w:val="272727" w:themeColor="text1" w:themeTint="D8"/>
      <w:spacing w:val="1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34F0A"/>
    <w:rPr>
      <w:rFonts w:asciiTheme="majorHAnsi" w:eastAsiaTheme="majorEastAsia" w:hAnsiTheme="majorHAnsi" w:cstheme="majorBidi"/>
      <w:i/>
      <w:iCs/>
      <w:color w:val="272727" w:themeColor="text1" w:themeTint="D8"/>
      <w:spacing w:val="10"/>
      <w:sz w:val="21"/>
      <w:szCs w:val="21"/>
    </w:rPr>
  </w:style>
  <w:style w:type="paragraph" w:styleId="Sinespaciado">
    <w:name w:val="No Spacing"/>
    <w:uiPriority w:val="1"/>
    <w:semiHidden/>
    <w:unhideWhenUsed/>
    <w:qFormat/>
    <w:rsid w:val="00034F0A"/>
    <w:rPr>
      <w:rFonts w:asciiTheme="minorHAnsi" w:hAnsiTheme="minorHAnsi"/>
      <w:spacing w:val="10"/>
      <w:sz w:val="16"/>
      <w:szCs w:val="16"/>
    </w:rPr>
  </w:style>
  <w:style w:type="paragraph" w:styleId="Cita">
    <w:name w:val="Quote"/>
    <w:basedOn w:val="Normal"/>
    <w:next w:val="Normal"/>
    <w:link w:val="CitaCar"/>
    <w:uiPriority w:val="29"/>
    <w:semiHidden/>
    <w:unhideWhenUsed/>
    <w:qFormat/>
    <w:rsid w:val="00034F0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034F0A"/>
    <w:rPr>
      <w:rFonts w:asciiTheme="minorHAnsi" w:hAnsiTheme="minorHAnsi"/>
      <w:i/>
      <w:iCs/>
      <w:color w:val="404040" w:themeColor="text1" w:themeTint="BF"/>
      <w:spacing w:val="10"/>
      <w:sz w:val="16"/>
      <w:szCs w:val="16"/>
    </w:rPr>
  </w:style>
  <w:style w:type="character" w:styleId="Textoennegrita">
    <w:name w:val="Strong"/>
    <w:basedOn w:val="Fuentedeprrafopredeter"/>
    <w:semiHidden/>
    <w:unhideWhenUsed/>
    <w:qFormat/>
    <w:rsid w:val="00034F0A"/>
    <w:rPr>
      <w:b/>
      <w:bCs/>
    </w:rPr>
  </w:style>
  <w:style w:type="paragraph" w:styleId="Subttulo">
    <w:name w:val="Subtitle"/>
    <w:basedOn w:val="Normal"/>
    <w:next w:val="Normal"/>
    <w:link w:val="SubttuloCar"/>
    <w:semiHidden/>
    <w:unhideWhenUsed/>
    <w:qFormat/>
    <w:rsid w:val="00034F0A"/>
    <w:pPr>
      <w:numPr>
        <w:ilvl w:val="1"/>
      </w:numPr>
      <w:spacing w:after="160"/>
    </w:pPr>
    <w:rPr>
      <w:rFonts w:eastAsiaTheme="minorEastAsia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semiHidden/>
    <w:rsid w:val="00034F0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nfasissutil">
    <w:name w:val="Subtle Emphasis"/>
    <w:basedOn w:val="Fuentedeprrafopredeter"/>
    <w:uiPriority w:val="19"/>
    <w:semiHidden/>
    <w:unhideWhenUsed/>
    <w:qFormat/>
    <w:rsid w:val="00034F0A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sid w:val="00034F0A"/>
    <w:rPr>
      <w:smallCaps/>
      <w:color w:val="5A5A5A" w:themeColor="text1" w:themeTint="A5"/>
    </w:rPr>
  </w:style>
  <w:style w:type="paragraph" w:styleId="Ttulo">
    <w:name w:val="Title"/>
    <w:basedOn w:val="Normal"/>
    <w:next w:val="Normal"/>
    <w:link w:val="TtuloCar"/>
    <w:semiHidden/>
    <w:unhideWhenUsed/>
    <w:qFormat/>
    <w:rsid w:val="00034F0A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semiHidden/>
    <w:rsid w:val="00034F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34F0A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</w:pBdr>
      <w:spacing w:before="240" w:after="0"/>
      <w:outlineLvl w:val="9"/>
    </w:pPr>
    <w:rPr>
      <w:rFonts w:eastAsiaTheme="majorEastAsia" w:cstheme="majorBidi"/>
      <w:caps w:val="0"/>
      <w:color w:val="365F91" w:themeColor="accent1" w:themeShade="BF"/>
      <w:sz w:val="32"/>
      <w:szCs w:val="32"/>
    </w:rPr>
  </w:style>
  <w:style w:type="character" w:styleId="Hipervnculo">
    <w:name w:val="Hyperlink"/>
    <w:basedOn w:val="Fuentedeprrafopredeter"/>
    <w:unhideWhenUsed/>
    <w:rsid w:val="003779A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779A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C6E37"/>
    <w:pPr>
      <w:spacing w:before="100" w:beforeAutospacing="1" w:after="100" w:afterAutospacing="1" w:line="240" w:lineRule="auto"/>
    </w:pPr>
    <w:rPr>
      <w:rFonts w:ascii="Times New Roman" w:hAnsi="Times New Roman"/>
      <w:spacing w:val="0"/>
      <w:sz w:val="24"/>
      <w:szCs w:val="24"/>
      <w:lang w:val="es-PE" w:eastAsia="es-PE"/>
    </w:rPr>
  </w:style>
  <w:style w:type="character" w:styleId="Hipervnculovisitado">
    <w:name w:val="FollowedHyperlink"/>
    <w:basedOn w:val="Fuentedeprrafopredeter"/>
    <w:semiHidden/>
    <w:unhideWhenUsed/>
    <w:rsid w:val="007769B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79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astelu.n.ivan@gmail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gasteluivan.github.io/me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van%20Gastelu\AppData\Roaming\Microsoft\Templates\Curr&#237;culum%20v&#237;tae%20de%20programador%20inform&#225;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C2EF83E79C4DE19C64D9073C18D9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5EE20B-094D-454C-8ABD-AAE62F7E48B4}"/>
      </w:docPartPr>
      <w:docPartBody>
        <w:p w:rsidR="004A1CAE" w:rsidRDefault="007D3503">
          <w:pPr>
            <w:pStyle w:val="89C2EF83E79C4DE19C64D9073C18D9AF"/>
          </w:pPr>
          <w:r>
            <w:rPr>
              <w:lang w:bidi="es-ES"/>
            </w:rPr>
            <w:t>Resumen</w:t>
          </w:r>
        </w:p>
      </w:docPartBody>
    </w:docPart>
    <w:docPart>
      <w:docPartPr>
        <w:name w:val="A2FC3351E16A490591ECCD6E738687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5A9C90-6C60-470A-8995-07F6FD56F597}"/>
      </w:docPartPr>
      <w:docPartBody>
        <w:p w:rsidR="004A1CAE" w:rsidRDefault="007D3503">
          <w:pPr>
            <w:pStyle w:val="A2FC3351E16A490591ECCD6E738687B5"/>
          </w:pPr>
          <w:r>
            <w:rPr>
              <w:lang w:bidi="es-ES"/>
            </w:rPr>
            <w:t>Conocimientos de informática</w:t>
          </w:r>
        </w:p>
      </w:docPartBody>
    </w:docPart>
    <w:docPart>
      <w:docPartPr>
        <w:name w:val="FE00392A0BD4417A9250416740B762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9A7457-1E90-4874-BF1F-546B625FEECB}"/>
      </w:docPartPr>
      <w:docPartBody>
        <w:p w:rsidR="004A1CAE" w:rsidRDefault="007D3503">
          <w:pPr>
            <w:pStyle w:val="FE00392A0BD4417A9250416740B76270"/>
          </w:pPr>
          <w:r>
            <w:rPr>
              <w:lang w:bidi="es-ES"/>
            </w:rPr>
            <w:t>Software</w:t>
          </w:r>
        </w:p>
      </w:docPartBody>
    </w:docPart>
    <w:docPart>
      <w:docPartPr>
        <w:name w:val="44D4B3CC47D746ED86F4F987020BEA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10D3D5-FD22-45C4-B655-75F9BC61699A}"/>
      </w:docPartPr>
      <w:docPartBody>
        <w:p w:rsidR="004A1CAE" w:rsidRDefault="007D3503">
          <w:pPr>
            <w:pStyle w:val="44D4B3CC47D746ED86F4F987020BEA20"/>
          </w:pPr>
          <w:r>
            <w:rPr>
              <w:lang w:bidi="es-ES"/>
            </w:rPr>
            <w:t>Experiencia</w:t>
          </w:r>
        </w:p>
      </w:docPartBody>
    </w:docPart>
    <w:docPart>
      <w:docPartPr>
        <w:name w:val="62F673C2F62A4F6DB6B73018562753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6733BD-4C8A-4B56-A459-C583D6882D1E}"/>
      </w:docPartPr>
      <w:docPartBody>
        <w:p w:rsidR="004A1CAE" w:rsidRDefault="007D3503">
          <w:pPr>
            <w:pStyle w:val="62F673C2F62A4F6DB6B73018562753D2"/>
          </w:pPr>
          <w:r>
            <w:rPr>
              <w:lang w:bidi="es-ES"/>
            </w:rPr>
            <w:t>Educación</w:t>
          </w:r>
        </w:p>
      </w:docPartBody>
    </w:docPart>
    <w:docPart>
      <w:docPartPr>
        <w:name w:val="7D477D6A154746939DD1F956BFC07E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B36CBF-EB71-4F27-8044-C64FBB64F7D4}"/>
      </w:docPartPr>
      <w:docPartBody>
        <w:p w:rsidR="00EC7BA4" w:rsidRDefault="00BD779E" w:rsidP="00BD779E">
          <w:pPr>
            <w:pStyle w:val="7D477D6A154746939DD1F956BFC07EE0"/>
          </w:pPr>
          <w:r w:rsidRPr="00116379">
            <w:rPr>
              <w:lang w:bidi="es-ES"/>
            </w:rPr>
            <w:t>Idiomas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503"/>
    <w:rsid w:val="00046FB6"/>
    <w:rsid w:val="004A1CAE"/>
    <w:rsid w:val="00643B8F"/>
    <w:rsid w:val="007D3503"/>
    <w:rsid w:val="009F2F48"/>
    <w:rsid w:val="00BA1336"/>
    <w:rsid w:val="00BD779E"/>
    <w:rsid w:val="00BF219D"/>
    <w:rsid w:val="00EC7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9C2EF83E79C4DE19C64D9073C18D9AF">
    <w:name w:val="89C2EF83E79C4DE19C64D9073C18D9AF"/>
  </w:style>
  <w:style w:type="paragraph" w:customStyle="1" w:styleId="A2FC3351E16A490591ECCD6E738687B5">
    <w:name w:val="A2FC3351E16A490591ECCD6E738687B5"/>
  </w:style>
  <w:style w:type="paragraph" w:customStyle="1" w:styleId="FE00392A0BD4417A9250416740B76270">
    <w:name w:val="FE00392A0BD4417A9250416740B76270"/>
  </w:style>
  <w:style w:type="paragraph" w:customStyle="1" w:styleId="44D4B3CC47D746ED86F4F987020BEA20">
    <w:name w:val="44D4B3CC47D746ED86F4F987020BEA20"/>
  </w:style>
  <w:style w:type="paragraph" w:customStyle="1" w:styleId="7D477D6A154746939DD1F956BFC07EE0">
    <w:name w:val="7D477D6A154746939DD1F956BFC07EE0"/>
    <w:rsid w:val="00BD779E"/>
  </w:style>
  <w:style w:type="paragraph" w:customStyle="1" w:styleId="62F673C2F62A4F6DB6B73018562753D2">
    <w:name w:val="62F673C2F62A4F6DB6B73018562753D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9165E-0786-4F53-A0F0-9098E2BCE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de programador informático</Template>
  <TotalTime>706</TotalTime>
  <Pages>15</Pages>
  <Words>496</Words>
  <Characters>2733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 Gastelu</dc:creator>
  <cp:lastModifiedBy>Ivan Gastelu</cp:lastModifiedBy>
  <cp:revision>13</cp:revision>
  <dcterms:created xsi:type="dcterms:W3CDTF">2022-01-07T07:02:00Z</dcterms:created>
  <dcterms:modified xsi:type="dcterms:W3CDTF">2022-02-02T20:10:00Z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